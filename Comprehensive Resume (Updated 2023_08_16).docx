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right w:w="0" w:type="dxa"/>
        </w:tblCellMar>
        <w:tblLook w:val="04A0" w:firstRow="1" w:lastRow="0" w:firstColumn="1" w:lastColumn="0" w:noHBand="0" w:noVBand="1"/>
      </w:tblPr>
      <w:tblGrid>
        <w:gridCol w:w="5610"/>
        <w:gridCol w:w="5496"/>
      </w:tblGrid>
      <w:tr w:rsidR="00D92B95" w14:paraId="20DE7182" w14:textId="77777777" w:rsidTr="00746339">
        <w:trPr>
          <w:trHeight w:val="906"/>
        </w:trPr>
        <w:tc>
          <w:tcPr>
            <w:tcW w:w="5610" w:type="dxa"/>
            <w:vAlign w:val="center"/>
          </w:tcPr>
          <w:p w14:paraId="40DBAF62" w14:textId="476C1268" w:rsidR="00C84833" w:rsidRPr="00F622E3" w:rsidRDefault="008D44E6" w:rsidP="002F2B29">
            <w:pPr>
              <w:pStyle w:val="Title"/>
              <w:spacing w:line="276" w:lineRule="auto"/>
              <w:rPr>
                <w:sz w:val="56"/>
              </w:rPr>
            </w:pPr>
            <w:r w:rsidRPr="00F622E3">
              <w:rPr>
                <w:sz w:val="72"/>
                <w:szCs w:val="72"/>
              </w:rPr>
              <w:t>Landan Reagan</w:t>
            </w:r>
          </w:p>
        </w:tc>
        <w:tc>
          <w:tcPr>
            <w:tcW w:w="5496" w:type="dxa"/>
            <w:vAlign w:val="bottom"/>
          </w:tcPr>
          <w:tbl>
            <w:tblPr>
              <w:tblStyle w:val="TableGrid"/>
              <w:tblW w:w="5000" w:type="pct"/>
              <w:tblLayout w:type="fixed"/>
              <w:tblCellMar>
                <w:left w:w="0" w:type="dxa"/>
                <w:right w:w="0" w:type="dxa"/>
              </w:tblCellMar>
              <w:tblLook w:val="04A0" w:firstRow="1" w:lastRow="0" w:firstColumn="1" w:lastColumn="0" w:noHBand="0" w:noVBand="1"/>
            </w:tblPr>
            <w:tblGrid>
              <w:gridCol w:w="4962"/>
              <w:gridCol w:w="534"/>
            </w:tblGrid>
            <w:tr w:rsidR="00932D92" w:rsidRPr="009D0878" w14:paraId="76C996C0" w14:textId="77777777" w:rsidTr="00D333AF">
              <w:tc>
                <w:tcPr>
                  <w:tcW w:w="4533" w:type="dxa"/>
                  <w:tcMar>
                    <w:top w:w="0" w:type="dxa"/>
                    <w:left w:w="720" w:type="dxa"/>
                    <w:right w:w="29" w:type="dxa"/>
                  </w:tcMar>
                </w:tcPr>
                <w:p w14:paraId="46E41998" w14:textId="77777777" w:rsidR="004E2970" w:rsidRPr="009D0878" w:rsidRDefault="002E43BE" w:rsidP="004E2970">
                  <w:pPr>
                    <w:pStyle w:val="ContactInfo"/>
                  </w:pPr>
                  <w:sdt>
                    <w:sdtPr>
                      <w:alias w:val="Enter address:"/>
                      <w:tag w:val="Enter address:"/>
                      <w:id w:val="966779368"/>
                      <w:placeholder>
                        <w:docPart w:val="6DBD157D75E1404FA14AE6EF930C54C5"/>
                      </w:placeholder>
                      <w:dataBinding w:prefixMappings="xmlns:ns0='http://schemas.microsoft.com/office/2006/coverPageProps' " w:xpath="/ns0:CoverPageProperties[1]/ns0:CompanyAddress[1]" w:storeItemID="{55AF091B-3C7A-41E3-B477-F2FDAA23CFDA}"/>
                      <w:text w:multiLine="1"/>
                    </w:sdtPr>
                    <w:sdtEndPr/>
                    <w:sdtContent>
                      <w:r w:rsidR="00B96B39">
                        <w:t>Calgary, AB</w:t>
                      </w:r>
                    </w:sdtContent>
                  </w:sdt>
                </w:p>
              </w:tc>
              <w:tc>
                <w:tcPr>
                  <w:tcW w:w="488" w:type="dxa"/>
                  <w:tcMar>
                    <w:top w:w="0" w:type="dxa"/>
                    <w:left w:w="0" w:type="dxa"/>
                    <w:right w:w="0" w:type="dxa"/>
                  </w:tcMar>
                </w:tcPr>
                <w:p w14:paraId="37B6B1A3" w14:textId="77777777" w:rsidR="00932D92" w:rsidRPr="009D0878" w:rsidRDefault="003B42CF" w:rsidP="00932D92">
                  <w:pPr>
                    <w:pStyle w:val="Icons"/>
                  </w:pPr>
                  <w:r>
                    <w:rPr>
                      <w:noProof/>
                    </w:rPr>
                    <mc:AlternateContent>
                      <mc:Choice Requires="wps">
                        <w:drawing>
                          <wp:inline distT="0" distB="0" distL="0" distR="0" wp14:anchorId="30AFA6E1" wp14:editId="5DA1D576">
                            <wp:extent cx="118745" cy="118745"/>
                            <wp:effectExtent l="1905" t="8890" r="3175" b="5715"/>
                            <wp:docPr id="3"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62360 w 2846"/>
                                        <a:gd name="T1" fmla="*/ 965 h 2833"/>
                                        <a:gd name="T2" fmla="*/ 67121 w 2846"/>
                                        <a:gd name="T3" fmla="*/ 4825 h 2833"/>
                                        <a:gd name="T4" fmla="*/ 73387 w 2846"/>
                                        <a:gd name="T5" fmla="*/ 10742 h 2833"/>
                                        <a:gd name="T6" fmla="*/ 80654 w 2846"/>
                                        <a:gd name="T7" fmla="*/ 17707 h 2833"/>
                                        <a:gd name="T8" fmla="*/ 88465 w 2846"/>
                                        <a:gd name="T9" fmla="*/ 25302 h 2833"/>
                                        <a:gd name="T10" fmla="*/ 96317 w 2846"/>
                                        <a:gd name="T11" fmla="*/ 33022 h 2833"/>
                                        <a:gd name="T12" fmla="*/ 103668 w 2846"/>
                                        <a:gd name="T13" fmla="*/ 40281 h 2833"/>
                                        <a:gd name="T14" fmla="*/ 110142 w 2846"/>
                                        <a:gd name="T15" fmla="*/ 46701 h 2833"/>
                                        <a:gd name="T16" fmla="*/ 115155 w 2846"/>
                                        <a:gd name="T17" fmla="*/ 51778 h 2833"/>
                                        <a:gd name="T18" fmla="*/ 118162 w 2846"/>
                                        <a:gd name="T19" fmla="*/ 54967 h 2833"/>
                                        <a:gd name="T20" fmla="*/ 115155 w 2846"/>
                                        <a:gd name="T21" fmla="*/ 55974 h 2833"/>
                                        <a:gd name="T22" fmla="*/ 107929 w 2846"/>
                                        <a:gd name="T23" fmla="*/ 56226 h 2833"/>
                                        <a:gd name="T24" fmla="*/ 103042 w 2846"/>
                                        <a:gd name="T25" fmla="*/ 56436 h 2833"/>
                                        <a:gd name="T26" fmla="*/ 103042 w 2846"/>
                                        <a:gd name="T27" fmla="*/ 107669 h 2833"/>
                                        <a:gd name="T28" fmla="*/ 102248 w 2846"/>
                                        <a:gd name="T29" fmla="*/ 113963 h 2833"/>
                                        <a:gd name="T30" fmla="*/ 99533 w 2846"/>
                                        <a:gd name="T31" fmla="*/ 117319 h 2833"/>
                                        <a:gd name="T32" fmla="*/ 94229 w 2846"/>
                                        <a:gd name="T33" fmla="*/ 118746 h 2833"/>
                                        <a:gd name="T34" fmla="*/ 90094 w 2846"/>
                                        <a:gd name="T35" fmla="*/ 118872 h 2833"/>
                                        <a:gd name="T36" fmla="*/ 85165 w 2846"/>
                                        <a:gd name="T37" fmla="*/ 118746 h 2833"/>
                                        <a:gd name="T38" fmla="*/ 80404 w 2846"/>
                                        <a:gd name="T39" fmla="*/ 118410 h 2833"/>
                                        <a:gd name="T40" fmla="*/ 77605 w 2846"/>
                                        <a:gd name="T41" fmla="*/ 116187 h 2833"/>
                                        <a:gd name="T42" fmla="*/ 76477 w 2846"/>
                                        <a:gd name="T43" fmla="*/ 110732 h 2833"/>
                                        <a:gd name="T44" fmla="*/ 76227 w 2846"/>
                                        <a:gd name="T45" fmla="*/ 103221 h 2833"/>
                                        <a:gd name="T46" fmla="*/ 76101 w 2846"/>
                                        <a:gd name="T47" fmla="*/ 95375 h 2833"/>
                                        <a:gd name="T48" fmla="*/ 76060 w 2846"/>
                                        <a:gd name="T49" fmla="*/ 87108 h 2833"/>
                                        <a:gd name="T50" fmla="*/ 76060 w 2846"/>
                                        <a:gd name="T51" fmla="*/ 80059 h 2833"/>
                                        <a:gd name="T52" fmla="*/ 76101 w 2846"/>
                                        <a:gd name="T53" fmla="*/ 75821 h 2833"/>
                                        <a:gd name="T54" fmla="*/ 75642 w 2846"/>
                                        <a:gd name="T55" fmla="*/ 71625 h 2833"/>
                                        <a:gd name="T56" fmla="*/ 73094 w 2846"/>
                                        <a:gd name="T57" fmla="*/ 68436 h 2833"/>
                                        <a:gd name="T58" fmla="*/ 68959 w 2846"/>
                                        <a:gd name="T59" fmla="*/ 66800 h 2833"/>
                                        <a:gd name="T60" fmla="*/ 63863 w 2846"/>
                                        <a:gd name="T61" fmla="*/ 66254 h 2833"/>
                                        <a:gd name="T62" fmla="*/ 58392 w 2846"/>
                                        <a:gd name="T63" fmla="*/ 66171 h 2833"/>
                                        <a:gd name="T64" fmla="*/ 52335 w 2846"/>
                                        <a:gd name="T65" fmla="*/ 66548 h 2833"/>
                                        <a:gd name="T66" fmla="*/ 47156 w 2846"/>
                                        <a:gd name="T67" fmla="*/ 67849 h 2833"/>
                                        <a:gd name="T68" fmla="*/ 43481 w 2846"/>
                                        <a:gd name="T69" fmla="*/ 70408 h 2833"/>
                                        <a:gd name="T70" fmla="*/ 42186 w 2846"/>
                                        <a:gd name="T71" fmla="*/ 74604 h 2833"/>
                                        <a:gd name="T72" fmla="*/ 42228 w 2846"/>
                                        <a:gd name="T73" fmla="*/ 101836 h 2833"/>
                                        <a:gd name="T74" fmla="*/ 42144 w 2846"/>
                                        <a:gd name="T75" fmla="*/ 113165 h 2833"/>
                                        <a:gd name="T76" fmla="*/ 40056 w 2846"/>
                                        <a:gd name="T77" fmla="*/ 116774 h 2833"/>
                                        <a:gd name="T78" fmla="*/ 35294 w 2846"/>
                                        <a:gd name="T79" fmla="*/ 118410 h 2833"/>
                                        <a:gd name="T80" fmla="*/ 23474 w 2846"/>
                                        <a:gd name="T81" fmla="*/ 118662 h 2833"/>
                                        <a:gd name="T82" fmla="*/ 18545 w 2846"/>
                                        <a:gd name="T83" fmla="*/ 117194 h 2833"/>
                                        <a:gd name="T84" fmla="*/ 15872 w 2846"/>
                                        <a:gd name="T85" fmla="*/ 113417 h 2833"/>
                                        <a:gd name="T86" fmla="*/ 15538 w 2846"/>
                                        <a:gd name="T87" fmla="*/ 95878 h 2833"/>
                                        <a:gd name="T88" fmla="*/ 15454 w 2846"/>
                                        <a:gd name="T89" fmla="*/ 56688 h 2833"/>
                                        <a:gd name="T90" fmla="*/ 12865 w 2846"/>
                                        <a:gd name="T91" fmla="*/ 56730 h 2833"/>
                                        <a:gd name="T92" fmla="*/ 7978 w 2846"/>
                                        <a:gd name="T93" fmla="*/ 56772 h 2833"/>
                                        <a:gd name="T94" fmla="*/ 3049 w 2846"/>
                                        <a:gd name="T95" fmla="*/ 56730 h 2833"/>
                                        <a:gd name="T96" fmla="*/ 167 w 2846"/>
                                        <a:gd name="T97" fmla="*/ 56730 h 2833"/>
                                        <a:gd name="T98" fmla="*/ 1086 w 2846"/>
                                        <a:gd name="T99" fmla="*/ 55345 h 2833"/>
                                        <a:gd name="T100" fmla="*/ 4553 w 2846"/>
                                        <a:gd name="T101" fmla="*/ 51611 h 2833"/>
                                        <a:gd name="T102" fmla="*/ 9857 w 2846"/>
                                        <a:gd name="T103" fmla="*/ 46030 h 2833"/>
                                        <a:gd name="T104" fmla="*/ 16457 w 2846"/>
                                        <a:gd name="T105" fmla="*/ 39190 h 2833"/>
                                        <a:gd name="T106" fmla="*/ 23975 w 2846"/>
                                        <a:gd name="T107" fmla="*/ 31596 h 2833"/>
                                        <a:gd name="T108" fmla="*/ 31827 w 2846"/>
                                        <a:gd name="T109" fmla="*/ 23749 h 2833"/>
                                        <a:gd name="T110" fmla="*/ 39513 w 2846"/>
                                        <a:gd name="T111" fmla="*/ 16071 h 2833"/>
                                        <a:gd name="T112" fmla="*/ 46613 w 2846"/>
                                        <a:gd name="T113" fmla="*/ 9147 h 2833"/>
                                        <a:gd name="T114" fmla="*/ 52502 w 2846"/>
                                        <a:gd name="T115" fmla="*/ 3399 h 2833"/>
                                        <a:gd name="T116" fmla="*/ 57097 w 2846"/>
                                        <a:gd name="T117" fmla="*/ 294 h 2833"/>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48FC02A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2601876,40448;2800521,202240;3061960,450250;3365165,742188;3691067,1060532;4018680,1384115;4325389,1688375;4595507,1957469;4804666,2170271;4930129,2303938;4804666,2346146;4503173,2356709;4299270,2365511;4299270,4512939;4266142,4776751;4152862,4917418;3931561,4977230;3759034,4982512;3553379,4977230;3354734,4963147;3237950,4869970;3190886,4641324;3180455,4326501;3175198,3997637;3173487,3651126;3173487,3355667;3175198,3178032;3156047,3002157;3049735,2868490;2877209,2799917;2664586,2777032;2436317,2773553;2183598,2789355;1967512,2843886;1814178,2951146;1760146,3127022;1761899,4268449;1758394,4743303;1671275,4894574;1472588,4963147;979417,4973710;773762,4912178;662235,4753866;648299,4018720;644795,2376074;536772,2377834;332870,2379594;127215,2377834;6968,2377834;45312,2319782;189967,2163272;411268,1929344;686643,1642646;1000320,1324344;1327933,995438;1648620,673615;1944856,383396;2190566,142469;2382285,12323" o:connectangles="0,0,0,0,0,0,0,0,0,0,0,0,0,0,0,0,0,0,0,0,0,0,0,0,0,0,0,0,0,0,0,0,0,0,0,0,0,0,0,0,0,0,0,0,0,0,0,0,0,0,0,0,0,0,0,0,0,0,0"/>
                            <w10:anchorlock/>
                          </v:shape>
                        </w:pict>
                      </mc:Fallback>
                    </mc:AlternateContent>
                  </w:r>
                </w:p>
              </w:tc>
            </w:tr>
            <w:tr w:rsidR="00932D92" w:rsidRPr="009D0878" w14:paraId="4A1316EA" w14:textId="77777777" w:rsidTr="00D333AF">
              <w:sdt>
                <w:sdtPr>
                  <w:alias w:val="Enter phone:"/>
                  <w:tag w:val="Enter phone:"/>
                  <w:id w:val="-1849400302"/>
                  <w:placeholder>
                    <w:docPart w:val="8126C83B52904876A82C935701EBAADF"/>
                  </w:placeholder>
                  <w:dataBinding w:prefixMappings="xmlns:ns0='http://schemas.microsoft.com/office/2006/coverPageProps' " w:xpath="/ns0:CoverPageProperties[1]/ns0:CompanyPhone[1]" w:storeItemID="{55AF091B-3C7A-41E3-B477-F2FDAA23CFDA}"/>
                  <w:text w:multiLine="1"/>
                </w:sdtPr>
                <w:sdtEndPr/>
                <w:sdtContent>
                  <w:tc>
                    <w:tcPr>
                      <w:tcW w:w="4533" w:type="dxa"/>
                      <w:tcMar>
                        <w:left w:w="720" w:type="dxa"/>
                        <w:right w:w="29" w:type="dxa"/>
                      </w:tcMar>
                    </w:tcPr>
                    <w:p w14:paraId="2EA92A1A" w14:textId="5D4C7495" w:rsidR="00932D92" w:rsidRPr="009D0878" w:rsidRDefault="003676A4" w:rsidP="00932D92">
                      <w:pPr>
                        <w:pStyle w:val="ContactInfo"/>
                      </w:pPr>
                      <w:r>
                        <w:t>(587)-</w:t>
                      </w:r>
                      <w:r w:rsidR="008D44E6">
                        <w:t>575</w:t>
                      </w:r>
                      <w:r>
                        <w:t>-</w:t>
                      </w:r>
                      <w:r w:rsidR="008D44E6">
                        <w:t>4096</w:t>
                      </w:r>
                    </w:p>
                  </w:tc>
                </w:sdtContent>
              </w:sdt>
              <w:tc>
                <w:tcPr>
                  <w:tcW w:w="488" w:type="dxa"/>
                  <w:tcMar>
                    <w:left w:w="0" w:type="dxa"/>
                    <w:right w:w="0" w:type="dxa"/>
                  </w:tcMar>
                </w:tcPr>
                <w:p w14:paraId="2AC10615" w14:textId="77777777" w:rsidR="00932D92" w:rsidRPr="009D0878" w:rsidRDefault="003B42CF" w:rsidP="00932D92">
                  <w:pPr>
                    <w:pStyle w:val="Icons"/>
                  </w:pPr>
                  <w:r>
                    <w:rPr>
                      <w:noProof/>
                    </w:rPr>
                    <mc:AlternateContent>
                      <mc:Choice Requires="wps">
                        <w:drawing>
                          <wp:inline distT="0" distB="0" distL="0" distR="0" wp14:anchorId="2486F3E6" wp14:editId="684784D6">
                            <wp:extent cx="109855" cy="109855"/>
                            <wp:effectExtent l="6985" t="5080" r="6985" b="8890"/>
                            <wp:docPr id="2"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20510 w 2552"/>
                                        <a:gd name="T1" fmla="*/ 461 h 2616"/>
                                        <a:gd name="T2" fmla="*/ 24938 w 2552"/>
                                        <a:gd name="T3" fmla="*/ 3230 h 2616"/>
                                        <a:gd name="T4" fmla="*/ 31904 w 2552"/>
                                        <a:gd name="T5" fmla="*/ 10109 h 2616"/>
                                        <a:gd name="T6" fmla="*/ 36719 w 2552"/>
                                        <a:gd name="T7" fmla="*/ 14932 h 2616"/>
                                        <a:gd name="T8" fmla="*/ 38697 w 2552"/>
                                        <a:gd name="T9" fmla="*/ 18833 h 2616"/>
                                        <a:gd name="T10" fmla="*/ 38353 w 2552"/>
                                        <a:gd name="T11" fmla="*/ 22650 h 2616"/>
                                        <a:gd name="T12" fmla="*/ 35687 w 2552"/>
                                        <a:gd name="T13" fmla="*/ 26383 h 2616"/>
                                        <a:gd name="T14" fmla="*/ 31259 w 2552"/>
                                        <a:gd name="T15" fmla="*/ 30326 h 2616"/>
                                        <a:gd name="T16" fmla="*/ 28765 w 2552"/>
                                        <a:gd name="T17" fmla="*/ 34521 h 2616"/>
                                        <a:gd name="T18" fmla="*/ 28507 w 2552"/>
                                        <a:gd name="T19" fmla="*/ 38799 h 2616"/>
                                        <a:gd name="T20" fmla="*/ 30399 w 2552"/>
                                        <a:gd name="T21" fmla="*/ 43077 h 2616"/>
                                        <a:gd name="T22" fmla="*/ 39471 w 2552"/>
                                        <a:gd name="T23" fmla="*/ 52557 h 2616"/>
                                        <a:gd name="T24" fmla="*/ 60282 w 2552"/>
                                        <a:gd name="T25" fmla="*/ 72061 h 2616"/>
                                        <a:gd name="T26" fmla="*/ 70085 w 2552"/>
                                        <a:gd name="T27" fmla="*/ 80450 h 2616"/>
                                        <a:gd name="T28" fmla="*/ 74256 w 2552"/>
                                        <a:gd name="T29" fmla="*/ 81625 h 2616"/>
                                        <a:gd name="T30" fmla="*/ 78383 w 2552"/>
                                        <a:gd name="T31" fmla="*/ 80576 h 2616"/>
                                        <a:gd name="T32" fmla="*/ 82296 w 2552"/>
                                        <a:gd name="T33" fmla="*/ 77011 h 2616"/>
                                        <a:gd name="T34" fmla="*/ 86768 w 2552"/>
                                        <a:gd name="T35" fmla="*/ 72858 h 2616"/>
                                        <a:gd name="T36" fmla="*/ 91196 w 2552"/>
                                        <a:gd name="T37" fmla="*/ 71432 h 2616"/>
                                        <a:gd name="T38" fmla="*/ 95539 w 2552"/>
                                        <a:gd name="T39" fmla="*/ 72481 h 2616"/>
                                        <a:gd name="T40" fmla="*/ 99753 w 2552"/>
                                        <a:gd name="T41" fmla="*/ 75920 h 2616"/>
                                        <a:gd name="T42" fmla="*/ 108739 w 2552"/>
                                        <a:gd name="T43" fmla="*/ 86449 h 2616"/>
                                        <a:gd name="T44" fmla="*/ 109728 w 2552"/>
                                        <a:gd name="T45" fmla="*/ 90140 h 2616"/>
                                        <a:gd name="T46" fmla="*/ 109126 w 2552"/>
                                        <a:gd name="T47" fmla="*/ 93453 h 2616"/>
                                        <a:gd name="T48" fmla="*/ 107750 w 2552"/>
                                        <a:gd name="T49" fmla="*/ 95928 h 2616"/>
                                        <a:gd name="T50" fmla="*/ 106417 w 2552"/>
                                        <a:gd name="T51" fmla="*/ 97354 h 2616"/>
                                        <a:gd name="T52" fmla="*/ 105686 w 2552"/>
                                        <a:gd name="T53" fmla="*/ 97983 h 2616"/>
                                        <a:gd name="T54" fmla="*/ 103708 w 2552"/>
                                        <a:gd name="T55" fmla="*/ 99577 h 2616"/>
                                        <a:gd name="T56" fmla="*/ 100914 w 2552"/>
                                        <a:gd name="T57" fmla="*/ 101758 h 2616"/>
                                        <a:gd name="T58" fmla="*/ 97560 w 2552"/>
                                        <a:gd name="T59" fmla="*/ 104107 h 2616"/>
                                        <a:gd name="T60" fmla="*/ 94034 w 2552"/>
                                        <a:gd name="T61" fmla="*/ 106205 h 2616"/>
                                        <a:gd name="T62" fmla="*/ 90680 w 2552"/>
                                        <a:gd name="T63" fmla="*/ 107673 h 2616"/>
                                        <a:gd name="T64" fmla="*/ 84446 w 2552"/>
                                        <a:gd name="T65" fmla="*/ 109267 h 2616"/>
                                        <a:gd name="T66" fmla="*/ 79458 w 2552"/>
                                        <a:gd name="T67" fmla="*/ 109728 h 2616"/>
                                        <a:gd name="T68" fmla="*/ 75331 w 2552"/>
                                        <a:gd name="T69" fmla="*/ 109309 h 2616"/>
                                        <a:gd name="T70" fmla="*/ 71719 w 2552"/>
                                        <a:gd name="T71" fmla="*/ 108260 h 2616"/>
                                        <a:gd name="T72" fmla="*/ 68322 w 2552"/>
                                        <a:gd name="T73" fmla="*/ 106708 h 2616"/>
                                        <a:gd name="T74" fmla="*/ 61872 w 2552"/>
                                        <a:gd name="T75" fmla="*/ 103562 h 2616"/>
                                        <a:gd name="T76" fmla="*/ 50177 w 2552"/>
                                        <a:gd name="T77" fmla="*/ 97061 h 2616"/>
                                        <a:gd name="T78" fmla="*/ 39385 w 2552"/>
                                        <a:gd name="T79" fmla="*/ 90014 h 2616"/>
                                        <a:gd name="T80" fmla="*/ 29625 w 2552"/>
                                        <a:gd name="T81" fmla="*/ 82170 h 2616"/>
                                        <a:gd name="T82" fmla="*/ 20982 w 2552"/>
                                        <a:gd name="T83" fmla="*/ 73446 h 2616"/>
                                        <a:gd name="T84" fmla="*/ 13501 w 2552"/>
                                        <a:gd name="T85" fmla="*/ 63756 h 2616"/>
                                        <a:gd name="T86" fmla="*/ 7309 w 2552"/>
                                        <a:gd name="T87" fmla="*/ 52893 h 2616"/>
                                        <a:gd name="T88" fmla="*/ 2537 w 2552"/>
                                        <a:gd name="T89" fmla="*/ 40770 h 2616"/>
                                        <a:gd name="T90" fmla="*/ 172 w 2552"/>
                                        <a:gd name="T91" fmla="*/ 30788 h 2616"/>
                                        <a:gd name="T92" fmla="*/ 473 w 2552"/>
                                        <a:gd name="T93" fmla="*/ 22776 h 2616"/>
                                        <a:gd name="T94" fmla="*/ 2709 w 2552"/>
                                        <a:gd name="T95" fmla="*/ 15310 h 2616"/>
                                        <a:gd name="T96" fmla="*/ 6879 w 2552"/>
                                        <a:gd name="T97" fmla="*/ 8263 h 2616"/>
                                        <a:gd name="T98" fmla="*/ 11996 w 2552"/>
                                        <a:gd name="T99" fmla="*/ 2559 h 2616"/>
                                        <a:gd name="T100" fmla="*/ 16210 w 2552"/>
                                        <a:gd name="T101" fmla="*/ 252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DB5844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882886,19359;1073497,135639;1373360,424512;1580629,627047;1665775,790864;1650967,951153;1536205,1107915;1345595,1273495;1238236,1449658;1227130,1629306;1308575,1808954;1699094,2207052;2594937,3026094;3016923,3378377;3196471,3427720;3374124,3383668;3542565,3233962;3735070,3059563;3925680,2999680;4112632,3043731;4294030,3188147;4680848,3630296;4723421,3785294;4697507,3924419;4638274,4028353;4580893,4088235;4549426,4114649;4464280,4181587;4344008,4273175;4199629,4371817;4047847,4459920;3903468,4521566;3635116,4588504;3420399,4607863;3242746,4590268;3087261,4546216;2941032,4481043;2663381,4348931;2159951,4075931;1695392,3780003;1275256,3450606;903204,3084255;581173,2677338;314628,2221162;109209,1712075;7404,1292896;20361,956444;116613,642921;296118,346992;516387,107461;697786,10582" o:connectangles="0,0,0,0,0,0,0,0,0,0,0,0,0,0,0,0,0,0,0,0,0,0,0,0,0,0,0,0,0,0,0,0,0,0,0,0,0,0,0,0,0,0,0,0,0,0,0,0,0,0,0"/>
                            <w10:anchorlock/>
                          </v:shape>
                        </w:pict>
                      </mc:Fallback>
                    </mc:AlternateContent>
                  </w:r>
                </w:p>
              </w:tc>
            </w:tr>
            <w:tr w:rsidR="00932D92" w:rsidRPr="009D0878" w14:paraId="7D4091E8" w14:textId="77777777" w:rsidTr="00D333AF">
              <w:sdt>
                <w:sdtPr>
                  <w:alias w:val="Enter email:"/>
                  <w:tag w:val="Enter email:"/>
                  <w:id w:val="-675184368"/>
                  <w:placeholder>
                    <w:docPart w:val="917FC3A42F0A40C6AA82DEADEC92A89B"/>
                  </w:placeholder>
                  <w:dataBinding w:prefixMappings="xmlns:ns0='http://schemas.microsoft.com/office/2006/coverPageProps' " w:xpath="/ns0:CoverPageProperties[1]/ns0:CompanyEmail[1]" w:storeItemID="{55AF091B-3C7A-41E3-B477-F2FDAA23CFDA}"/>
                  <w:text w:multiLine="1"/>
                </w:sdtPr>
                <w:sdtEndPr/>
                <w:sdtContent>
                  <w:tc>
                    <w:tcPr>
                      <w:tcW w:w="4533" w:type="dxa"/>
                      <w:tcMar>
                        <w:left w:w="720" w:type="dxa"/>
                        <w:right w:w="29" w:type="dxa"/>
                      </w:tcMar>
                    </w:tcPr>
                    <w:p w14:paraId="5962ED31" w14:textId="502ED016" w:rsidR="00932D92" w:rsidRPr="009D0878" w:rsidRDefault="008D44E6" w:rsidP="00932D92">
                      <w:pPr>
                        <w:pStyle w:val="ContactInfo"/>
                      </w:pPr>
                      <w:r>
                        <w:t>Landan.Reagan04</w:t>
                      </w:r>
                      <w:r w:rsidR="003676A4">
                        <w:t>@Gmail.com</w:t>
                      </w:r>
                    </w:p>
                  </w:tc>
                </w:sdtContent>
              </w:sdt>
              <w:tc>
                <w:tcPr>
                  <w:tcW w:w="488" w:type="dxa"/>
                  <w:tcMar>
                    <w:left w:w="0" w:type="dxa"/>
                    <w:right w:w="0" w:type="dxa"/>
                  </w:tcMar>
                </w:tcPr>
                <w:p w14:paraId="43325701" w14:textId="77777777" w:rsidR="00932D92" w:rsidRPr="009D0878" w:rsidRDefault="003B42CF" w:rsidP="00932D92">
                  <w:pPr>
                    <w:pStyle w:val="Icons"/>
                  </w:pPr>
                  <w:r>
                    <w:rPr>
                      <w:noProof/>
                    </w:rPr>
                    <mc:AlternateContent>
                      <mc:Choice Requires="wps">
                        <w:drawing>
                          <wp:inline distT="0" distB="0" distL="0" distR="0" wp14:anchorId="1ABFEE1F" wp14:editId="501ECFB6">
                            <wp:extent cx="137160" cy="91440"/>
                            <wp:effectExtent l="1905" t="635" r="3810" b="3175"/>
                            <wp:docPr id="1"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23444 w 120"/>
                                        <a:gd name="T1" fmla="*/ 24003 h 80"/>
                                        <a:gd name="T2" fmla="*/ 123444 w 120"/>
                                        <a:gd name="T3" fmla="*/ 24003 h 80"/>
                                        <a:gd name="T4" fmla="*/ 68580 w 120"/>
                                        <a:gd name="T5" fmla="*/ 66294 h 80"/>
                                        <a:gd name="T6" fmla="*/ 13716 w 120"/>
                                        <a:gd name="T7" fmla="*/ 24003 h 80"/>
                                        <a:gd name="T8" fmla="*/ 13716 w 120"/>
                                        <a:gd name="T9" fmla="*/ 20574 h 80"/>
                                        <a:gd name="T10" fmla="*/ 18288 w 120"/>
                                        <a:gd name="T11" fmla="*/ 19431 h 80"/>
                                        <a:gd name="T12" fmla="*/ 68580 w 120"/>
                                        <a:gd name="T13" fmla="*/ 58293 h 80"/>
                                        <a:gd name="T14" fmla="*/ 118872 w 120"/>
                                        <a:gd name="T15" fmla="*/ 19431 h 80"/>
                                        <a:gd name="T16" fmla="*/ 123444 w 120"/>
                                        <a:gd name="T17" fmla="*/ 20574 h 80"/>
                                        <a:gd name="T18" fmla="*/ 123444 w 120"/>
                                        <a:gd name="T19" fmla="*/ 24003 h 80"/>
                                        <a:gd name="T20" fmla="*/ 123444 w 120"/>
                                        <a:gd name="T21" fmla="*/ 24003 h 80"/>
                                        <a:gd name="T22" fmla="*/ 130302 w 120"/>
                                        <a:gd name="T23" fmla="*/ 0 h 80"/>
                                        <a:gd name="T24" fmla="*/ 130302 w 120"/>
                                        <a:gd name="T25" fmla="*/ 0 h 80"/>
                                        <a:gd name="T26" fmla="*/ 6858 w 120"/>
                                        <a:gd name="T27" fmla="*/ 0 h 80"/>
                                        <a:gd name="T28" fmla="*/ 0 w 120"/>
                                        <a:gd name="T29" fmla="*/ 6858 h 80"/>
                                        <a:gd name="T30" fmla="*/ 0 w 120"/>
                                        <a:gd name="T31" fmla="*/ 84582 h 80"/>
                                        <a:gd name="T32" fmla="*/ 6858 w 120"/>
                                        <a:gd name="T33" fmla="*/ 91440 h 80"/>
                                        <a:gd name="T34" fmla="*/ 130302 w 120"/>
                                        <a:gd name="T35" fmla="*/ 91440 h 80"/>
                                        <a:gd name="T36" fmla="*/ 137160 w 120"/>
                                        <a:gd name="T37" fmla="*/ 84582 h 80"/>
                                        <a:gd name="T38" fmla="*/ 137160 w 120"/>
                                        <a:gd name="T39" fmla="*/ 6858 h 80"/>
                                        <a:gd name="T40" fmla="*/ 130302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74FBA57"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" path="m108,21r,l60,58,12,21v-1,-1,-1,-2,,-3c13,16,14,16,16,17l60,51,104,17v1,-1,3,-1,4,1c109,19,109,20,108,21xm114,r,l6,c3,,,3,,6l,74v,3,3,6,6,6l114,80v3,,6,-3,6,-6l120,6c120,3,117,,114,xe" fillcolor="#007fab [3204]" stroked="f" strokeweight="0">
                            <v:path arrowok="t" o:connecttype="custom" o:connectlocs="141096492,27435429;141096492,27435429;78386940,75774042;15677388,27435429;15677388,23516082;20903184,22209633;78386940,66628899;135870696,22209633;141096492,23516082;141096492,27435429;141096492,27435429;148935186,0;148935186,0;7838694,0;0,7838694;0,96677226;7838694,104515920;148935186,104515920;156773880,96677226;156773880,7838694;148935186,0" o:connectangles="0,0,0,0,0,0,0,0,0,0,0,0,0,0,0,0,0,0,0,0,0"/>
                            <o:lock v:ext="edit" aspectratio="t" verticies="t"/>
                            <w10:anchorlock/>
                          </v:shape>
                        </w:pict>
                      </mc:Fallback>
                    </mc:AlternateContent>
                  </w:r>
                </w:p>
              </w:tc>
            </w:tr>
            <w:tr w:rsidR="00D333AF" w:rsidRPr="009D0878" w14:paraId="049BCA38" w14:textId="77777777" w:rsidTr="00D333AF">
              <w:tc>
                <w:tcPr>
                  <w:tcW w:w="4533" w:type="dxa"/>
                  <w:tcMar>
                    <w:left w:w="720" w:type="dxa"/>
                    <w:right w:w="29" w:type="dxa"/>
                  </w:tcMar>
                </w:tcPr>
                <w:p w14:paraId="312A7B9A" w14:textId="3E43BE6C" w:rsidR="00D333AF" w:rsidRPr="009D0878" w:rsidRDefault="002E43BE" w:rsidP="00F33C13">
                  <w:pPr>
                    <w:pStyle w:val="ContactInfo"/>
                    <w:spacing w:after="100"/>
                  </w:pPr>
                  <w:hyperlink r:id="rId9" w:history="1">
                    <w:r w:rsidR="00D333AF" w:rsidRPr="0005772D">
                      <w:rPr>
                        <w:rStyle w:val="Hyperlink"/>
                        <w:sz w:val="20"/>
                      </w:rPr>
                      <w:t>http://www.linkedin.com/in/landan-reagan</w:t>
                    </w:r>
                  </w:hyperlink>
                </w:p>
              </w:tc>
              <w:tc>
                <w:tcPr>
                  <w:tcW w:w="488" w:type="dxa"/>
                  <w:tcMar>
                    <w:left w:w="0" w:type="dxa"/>
                    <w:right w:w="0" w:type="dxa"/>
                  </w:tcMar>
                </w:tcPr>
                <w:p w14:paraId="45D48269" w14:textId="59F46671" w:rsidR="00F622E3" w:rsidRPr="00F622E3" w:rsidRDefault="002E43BE" w:rsidP="00F622E3">
                  <w:pPr>
                    <w:pStyle w:val="Icons"/>
                    <w:rPr>
                      <w:sz w:val="20"/>
                    </w:rPr>
                  </w:pPr>
                  <w:r>
                    <w:rPr>
                      <w:sz w:val="20"/>
                    </w:rPr>
                    <w:pict w14:anchorId="47ED1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11.9pt;height:11.9pt" o:bullet="t">
                        <v:imagedata r:id="rId10" o:title="linkedin"/>
                      </v:shape>
                    </w:pict>
                  </w:r>
                </w:p>
              </w:tc>
            </w:tr>
          </w:tbl>
          <w:p w14:paraId="3356B805" w14:textId="77777777" w:rsidR="00D92B95" w:rsidRDefault="00D92B95" w:rsidP="00417B38">
            <w:pPr>
              <w:pStyle w:val="Header"/>
            </w:pPr>
          </w:p>
        </w:tc>
      </w:tr>
    </w:tbl>
    <w:p w14:paraId="33BDBDE4" w14:textId="3DED32D2" w:rsidR="005A07E3" w:rsidRDefault="005A07E3" w:rsidP="00C666B0">
      <w:pPr>
        <w:spacing w:before="60" w:after="100"/>
        <w:jc w:val="both"/>
      </w:pPr>
      <w:r>
        <w:t xml:space="preserve">Third year Electrical Engineering student with </w:t>
      </w:r>
      <w:r w:rsidR="00212212">
        <w:t xml:space="preserve">a minor in Mechatronics and </w:t>
      </w:r>
      <w:r w:rsidR="005D09E0">
        <w:t xml:space="preserve">over </w:t>
      </w:r>
      <w:r w:rsidR="00117054">
        <w:t>four</w:t>
      </w:r>
      <w:r w:rsidR="005D09E0">
        <w:t xml:space="preserve"> </w:t>
      </w:r>
      <w:r>
        <w:t xml:space="preserve">years of </w:t>
      </w:r>
      <w:r w:rsidR="005D09E0">
        <w:t>technical work experience</w:t>
      </w:r>
      <w:r w:rsidR="00B553F9">
        <w:t>.</w:t>
      </w:r>
      <w:r w:rsidR="0030401A">
        <w:t xml:space="preserve"> </w:t>
      </w:r>
      <w:r w:rsidR="00C66459">
        <w:t xml:space="preserve">Highly motivated individual </w:t>
      </w:r>
      <w:r w:rsidR="00CF1FD4">
        <w:t xml:space="preserve">committed </w:t>
      </w:r>
      <w:r w:rsidR="001B151C" w:rsidRPr="001B151C">
        <w:t>to problem-solving, critical thinking, and embracing the challenge of shaping the future of electric vehicles. Seeking to apply coursework knowledge and project experience to support the creation of sustainable, cutting-edge mobility solutions.</w:t>
      </w:r>
      <w:r w:rsidR="00CF1FD4">
        <w:t xml:space="preserve"> Available for May</w:t>
      </w:r>
      <w:r w:rsidR="000B5855">
        <w:t>-</w:t>
      </w:r>
      <w:r w:rsidR="0049320C">
        <w:t>August</w:t>
      </w:r>
      <w:r w:rsidR="000B5855">
        <w:t xml:space="preserve"> 2024 internships.</w:t>
      </w:r>
    </w:p>
    <w:p w14:paraId="162FFE00" w14:textId="77777777" w:rsidR="00AD13CB" w:rsidRDefault="002E43BE" w:rsidP="009B2F87">
      <w:pPr>
        <w:pStyle w:val="Heading1"/>
        <w:spacing w:before="0" w:after="0"/>
        <w:jc w:val="both"/>
      </w:pPr>
      <w:sdt>
        <w:sdtPr>
          <w:alias w:val="Skills:"/>
          <w:tag w:val="Skills:"/>
          <w:id w:val="-891506033"/>
          <w:placeholder>
            <w:docPart w:val="3C870AE03A3E4A6DAC199AA26E4CB9E6"/>
          </w:placeholder>
          <w:temporary/>
          <w:showingPlcHdr/>
        </w:sdtPr>
        <w:sdtEndPr/>
        <w:sdtContent>
          <w:r w:rsidR="004937AE" w:rsidRPr="00337DFF">
            <w:rPr>
              <w:sz w:val="32"/>
            </w:rPr>
            <w:t>Skills</w:t>
          </w:r>
        </w:sdtContent>
      </w:sdt>
    </w:p>
    <w:tbl>
      <w:tblPr>
        <w:tblStyle w:val="TableGrid"/>
        <w:tblW w:w="4991" w:type="pct"/>
        <w:tblCellMar>
          <w:left w:w="0" w:type="dxa"/>
          <w:right w:w="0" w:type="dxa"/>
        </w:tblCellMar>
        <w:tblLook w:val="04A0" w:firstRow="1" w:lastRow="0" w:firstColumn="1" w:lastColumn="0" w:noHBand="0" w:noVBand="1"/>
      </w:tblPr>
      <w:tblGrid>
        <w:gridCol w:w="5542"/>
        <w:gridCol w:w="5544"/>
      </w:tblGrid>
      <w:tr w:rsidR="005B1D68" w14:paraId="4667FF02" w14:textId="77777777" w:rsidTr="00B95E61">
        <w:trPr>
          <w:trHeight w:val="218"/>
        </w:trPr>
        <w:tc>
          <w:tcPr>
            <w:tcW w:w="5390" w:type="dxa"/>
          </w:tcPr>
          <w:p w14:paraId="6738F058" w14:textId="5F874D84" w:rsidR="008E19BD" w:rsidRDefault="008E19BD" w:rsidP="00D30CA8">
            <w:pPr>
              <w:pStyle w:val="ListBullet"/>
              <w:numPr>
                <w:ilvl w:val="0"/>
                <w:numId w:val="26"/>
              </w:numPr>
              <w:jc w:val="both"/>
            </w:pPr>
            <w:r>
              <w:t>P</w:t>
            </w:r>
            <w:r w:rsidR="00F2595B">
              <w:t>ython</w:t>
            </w:r>
            <w:r>
              <w:t>: A</w:t>
            </w:r>
            <w:r w:rsidR="0033190F">
              <w:t>utomation</w:t>
            </w:r>
            <w:r>
              <w:t>, A</w:t>
            </w:r>
            <w:r w:rsidR="00DE0CDA">
              <w:t>nalytics</w:t>
            </w:r>
            <w:r>
              <w:t>,</w:t>
            </w:r>
            <w:r w:rsidR="00A93931">
              <w:t xml:space="preserve"> Machine Learning,</w:t>
            </w:r>
            <w:r>
              <w:t xml:space="preserve"> </w:t>
            </w:r>
            <w:r w:rsidR="00A93931">
              <w:t>and</w:t>
            </w:r>
            <w:r>
              <w:t xml:space="preserve"> Data Visualization.</w:t>
            </w:r>
          </w:p>
          <w:p w14:paraId="08CDE0B1" w14:textId="121426FC" w:rsidR="008E19BD" w:rsidRDefault="006A1035" w:rsidP="00D30CA8">
            <w:pPr>
              <w:pStyle w:val="ListBullet"/>
              <w:numPr>
                <w:ilvl w:val="0"/>
                <w:numId w:val="26"/>
              </w:numPr>
              <w:jc w:val="both"/>
            </w:pPr>
            <w:r>
              <w:t xml:space="preserve">Experienced </w:t>
            </w:r>
            <w:r w:rsidR="00B95E61">
              <w:t xml:space="preserve">using </w:t>
            </w:r>
            <w:r w:rsidR="008E19BD">
              <w:t>Finite Element Method Magnetics</w:t>
            </w:r>
            <w:r w:rsidR="0033190F">
              <w:t xml:space="preserve"> for equipment optimization</w:t>
            </w:r>
            <w:r w:rsidR="008E19BD">
              <w:t>.</w:t>
            </w:r>
          </w:p>
          <w:p w14:paraId="7E4E0D9B" w14:textId="00ADA3D8" w:rsidR="006F0B91" w:rsidRDefault="0047492D" w:rsidP="00D30CA8">
            <w:pPr>
              <w:pStyle w:val="ListBullet"/>
              <w:numPr>
                <w:ilvl w:val="0"/>
                <w:numId w:val="26"/>
              </w:numPr>
              <w:jc w:val="both"/>
            </w:pPr>
            <w:r>
              <w:t xml:space="preserve">Skilled in </w:t>
            </w:r>
            <w:r w:rsidR="0001108E">
              <w:t>designing</w:t>
            </w:r>
            <w:r>
              <w:t>, maintaining, and repairing commercial, residential, and industrial motor vehicles.</w:t>
            </w:r>
          </w:p>
          <w:p w14:paraId="14032159" w14:textId="30A4E321" w:rsidR="008D5A80" w:rsidRPr="004937AE" w:rsidRDefault="00176EA3" w:rsidP="00D30CA8">
            <w:pPr>
              <w:pStyle w:val="ListBullet"/>
              <w:numPr>
                <w:ilvl w:val="0"/>
                <w:numId w:val="26"/>
              </w:numPr>
              <w:spacing w:after="100"/>
              <w:jc w:val="both"/>
            </w:pPr>
            <w:r>
              <w:t>D</w:t>
            </w:r>
            <w:r w:rsidR="00054E70" w:rsidRPr="008E5842">
              <w:t xml:space="preserve">eveloped </w:t>
            </w:r>
            <w:r w:rsidR="008B2164">
              <w:t xml:space="preserve">electrical and </w:t>
            </w:r>
            <w:r w:rsidR="00054E70" w:rsidRPr="008E5842">
              <w:t>mechanical aptitude with the ability to use hand</w:t>
            </w:r>
            <w:r w:rsidR="00533650">
              <w:t>,</w:t>
            </w:r>
            <w:r w:rsidR="00054E70" w:rsidRPr="008E5842">
              <w:t xml:space="preserve"> power</w:t>
            </w:r>
            <w:r w:rsidR="00533650">
              <w:t>, and measurement</w:t>
            </w:r>
            <w:r w:rsidR="00054E70" w:rsidRPr="008E5842">
              <w:t xml:space="preserve"> tools </w:t>
            </w:r>
            <w:r w:rsidR="003511F2">
              <w:t>safely</w:t>
            </w:r>
            <w:r w:rsidR="00054E70" w:rsidRPr="008E5842">
              <w:t xml:space="preserve"> and </w:t>
            </w:r>
            <w:r w:rsidR="003511F2">
              <w:t>effectively</w:t>
            </w:r>
            <w:r w:rsidR="0047492D">
              <w:t>.</w:t>
            </w:r>
          </w:p>
        </w:tc>
        <w:tc>
          <w:tcPr>
            <w:tcW w:w="5391" w:type="dxa"/>
            <w:tcMar>
              <w:left w:w="360" w:type="dxa"/>
              <w:right w:w="0" w:type="dxa"/>
            </w:tcMar>
          </w:tcPr>
          <w:p w14:paraId="23631FBD" w14:textId="79EF8C86" w:rsidR="008D5A80" w:rsidRDefault="008D5A80" w:rsidP="00D30CA8">
            <w:pPr>
              <w:pStyle w:val="ListBullet"/>
              <w:numPr>
                <w:ilvl w:val="0"/>
                <w:numId w:val="27"/>
              </w:numPr>
              <w:jc w:val="both"/>
            </w:pPr>
            <w:r>
              <w:t>Ambitious self-starte</w:t>
            </w:r>
            <w:r w:rsidR="0099364B">
              <w:t>r with the ability</w:t>
            </w:r>
            <w:r>
              <w:t xml:space="preserve"> to design and implement innovative solutions while effectively managing a variety of other tasks</w:t>
            </w:r>
            <w:r w:rsidR="0047492D">
              <w:t>.</w:t>
            </w:r>
          </w:p>
          <w:p w14:paraId="60DD5F81" w14:textId="36C21850" w:rsidR="00054E70" w:rsidRDefault="00054E70" w:rsidP="00D30CA8">
            <w:pPr>
              <w:pStyle w:val="ListBullet"/>
              <w:numPr>
                <w:ilvl w:val="0"/>
                <w:numId w:val="27"/>
              </w:numPr>
              <w:jc w:val="both"/>
            </w:pPr>
            <w:r>
              <w:t>Able to wo</w:t>
            </w:r>
            <w:r w:rsidR="0047492D">
              <w:t xml:space="preserve">rk effectively in remote locations  </w:t>
            </w:r>
            <w:r>
              <w:t xml:space="preserve"> with limited guidance or supervision</w:t>
            </w:r>
            <w:r w:rsidR="0047492D">
              <w:t xml:space="preserve"> in safety sensitive positions.</w:t>
            </w:r>
          </w:p>
          <w:p w14:paraId="7CFE64A5" w14:textId="3FD31B46" w:rsidR="005F3210" w:rsidRPr="004937AE" w:rsidRDefault="00556E50" w:rsidP="00D30CA8">
            <w:pPr>
              <w:pStyle w:val="ListBullet"/>
              <w:numPr>
                <w:ilvl w:val="0"/>
                <w:numId w:val="27"/>
              </w:numPr>
              <w:jc w:val="both"/>
            </w:pPr>
            <w:r>
              <w:t>Strong t</w:t>
            </w:r>
            <w:r w:rsidR="00947FA2">
              <w:t xml:space="preserve">eamwork, </w:t>
            </w:r>
            <w:r w:rsidR="008E1F69">
              <w:t>communication,</w:t>
            </w:r>
            <w:r w:rsidR="00947FA2">
              <w:t xml:space="preserve"> and interpersonal </w:t>
            </w:r>
            <w:r w:rsidR="00AB0191">
              <w:t xml:space="preserve">skills; </w:t>
            </w:r>
            <w:r w:rsidR="0099364B">
              <w:t>experienced in</w:t>
            </w:r>
            <w:r w:rsidR="00A2484A">
              <w:t xml:space="preserve"> effectively communicat</w:t>
            </w:r>
            <w:r w:rsidR="0099364B">
              <w:t>ing</w:t>
            </w:r>
            <w:r w:rsidR="00A2484A">
              <w:t xml:space="preserve"> with audiences</w:t>
            </w:r>
            <w:r w:rsidR="00BC4C5E">
              <w:t xml:space="preserve"> at all levels</w:t>
            </w:r>
            <w:r w:rsidR="008D5A80">
              <w:t>.</w:t>
            </w:r>
            <w:r w:rsidR="00A2484A">
              <w:t xml:space="preserve"> </w:t>
            </w:r>
          </w:p>
        </w:tc>
      </w:tr>
    </w:tbl>
    <w:p w14:paraId="4D7EF6ED" w14:textId="42D9B04C" w:rsidR="003715F9" w:rsidRPr="003715F9" w:rsidRDefault="002E43BE" w:rsidP="009B2F87">
      <w:pPr>
        <w:pStyle w:val="Heading1"/>
        <w:spacing w:before="100" w:after="0"/>
        <w:jc w:val="both"/>
      </w:pPr>
      <w:sdt>
        <w:sdtPr>
          <w:alias w:val="Experience:"/>
          <w:tag w:val="Experience:"/>
          <w:id w:val="-898354009"/>
          <w:placeholder>
            <w:docPart w:val="FD27BC622E794C509AA0D531A7BC4AD7"/>
          </w:placeholder>
          <w:temporary/>
          <w:showingPlcHdr/>
        </w:sdtPr>
        <w:sdtEndPr/>
        <w:sdtContent>
          <w:r w:rsidR="004937AE" w:rsidRPr="00337DFF">
            <w:rPr>
              <w:sz w:val="32"/>
            </w:rPr>
            <w:t>Experience</w:t>
          </w:r>
        </w:sdtContent>
      </w:sdt>
    </w:p>
    <w:p w14:paraId="1DF0A0BC" w14:textId="151F50DA" w:rsidR="00D8703E" w:rsidRDefault="00FB2E90" w:rsidP="00D8703E">
      <w:pPr>
        <w:pStyle w:val="Heading3"/>
      </w:pPr>
      <w:r>
        <w:t>May</w:t>
      </w:r>
      <w:r w:rsidR="00D8703E">
        <w:t xml:space="preserve"> 202</w:t>
      </w:r>
      <w:r>
        <w:t>3</w:t>
      </w:r>
      <w:r w:rsidR="00D8703E">
        <w:t xml:space="preserve"> – Present</w:t>
      </w:r>
    </w:p>
    <w:p w14:paraId="3352FD9A" w14:textId="1C1D0FD6" w:rsidR="00D8703E" w:rsidRDefault="00D8703E" w:rsidP="00D8703E">
      <w:pPr>
        <w:pStyle w:val="Heading2"/>
        <w:rPr>
          <w:rStyle w:val="Emphasis"/>
          <w:sz w:val="28"/>
          <w:szCs w:val="28"/>
        </w:rPr>
      </w:pPr>
      <w:r>
        <w:rPr>
          <w:sz w:val="28"/>
          <w:szCs w:val="24"/>
        </w:rPr>
        <w:t>Reliability Coop</w:t>
      </w:r>
      <w:r w:rsidRPr="006F5A31">
        <w:rPr>
          <w:sz w:val="28"/>
          <w:szCs w:val="24"/>
        </w:rPr>
        <w:t xml:space="preserve"> / </w:t>
      </w:r>
      <w:r w:rsidR="00FB2E90">
        <w:rPr>
          <w:color w:val="auto"/>
          <w:sz w:val="28"/>
          <w:szCs w:val="24"/>
        </w:rPr>
        <w:t>Canadian Natural Resources Ltd</w:t>
      </w:r>
      <w:r w:rsidRPr="006F5A31">
        <w:rPr>
          <w:color w:val="auto"/>
          <w:sz w:val="28"/>
          <w:szCs w:val="24"/>
        </w:rPr>
        <w:t xml:space="preserve">, </w:t>
      </w:r>
      <w:r w:rsidR="00FB2E90">
        <w:rPr>
          <w:rStyle w:val="Emphasis"/>
          <w:sz w:val="28"/>
          <w:szCs w:val="28"/>
        </w:rPr>
        <w:t>Fort McMurray</w:t>
      </w:r>
      <w:r w:rsidRPr="00E7623D">
        <w:rPr>
          <w:rStyle w:val="Emphasis"/>
          <w:sz w:val="28"/>
          <w:szCs w:val="28"/>
        </w:rPr>
        <w:t>, AB</w:t>
      </w:r>
    </w:p>
    <w:p w14:paraId="3E7BFDE3" w14:textId="77777777" w:rsidR="00516843" w:rsidRPr="00516843" w:rsidRDefault="00516843" w:rsidP="00D30CA8">
      <w:pPr>
        <w:pStyle w:val="ListParagraph"/>
        <w:numPr>
          <w:ilvl w:val="0"/>
          <w:numId w:val="9"/>
        </w:numPr>
        <w:spacing w:after="200"/>
      </w:pPr>
      <w:r w:rsidRPr="00516843">
        <w:t>Developed an electrical troubleshooting device based on a PLC for the purpose of trapping intermittent over-temperature signals on variable frequency drives (VFDs).</w:t>
      </w:r>
    </w:p>
    <w:p w14:paraId="7B985EAC" w14:textId="073E9329" w:rsidR="006E66F0" w:rsidRDefault="006E66F0" w:rsidP="00D30CA8">
      <w:pPr>
        <w:pStyle w:val="ListParagraph"/>
        <w:numPr>
          <w:ilvl w:val="0"/>
          <w:numId w:val="9"/>
        </w:numPr>
        <w:spacing w:after="200"/>
      </w:pPr>
      <w:r>
        <w:t xml:space="preserve">Automated key information extraction from </w:t>
      </w:r>
      <w:r w:rsidR="00E436FD">
        <w:t>asset</w:t>
      </w:r>
      <w:r>
        <w:t xml:space="preserve"> downloads</w:t>
      </w:r>
      <w:r w:rsidR="00E436FD">
        <w:t>,</w:t>
      </w:r>
      <w:r>
        <w:t xml:space="preserve"> accelerating vendor maintenance interactions</w:t>
      </w:r>
      <w:r w:rsidR="00E436FD">
        <w:t xml:space="preserve"> and reducing the time-to-arrival for parts</w:t>
      </w:r>
      <w:r>
        <w:t>.</w:t>
      </w:r>
    </w:p>
    <w:p w14:paraId="512E69F5" w14:textId="7A947D47" w:rsidR="006E66F0" w:rsidRDefault="00AE6FFA" w:rsidP="00D30CA8">
      <w:pPr>
        <w:pStyle w:val="ListParagraph"/>
        <w:numPr>
          <w:ilvl w:val="0"/>
          <w:numId w:val="9"/>
        </w:numPr>
        <w:spacing w:after="200"/>
      </w:pPr>
      <w:r>
        <w:t xml:space="preserve">Leveraged </w:t>
      </w:r>
      <w:r w:rsidR="002E43BE">
        <w:t>Python and SQL knowledge to analyze critical instrument spare parts database, resulting in a time savings of 224 hours.</w:t>
      </w:r>
    </w:p>
    <w:p w14:paraId="00893A3A" w14:textId="6B336643" w:rsidR="00503EB0" w:rsidRDefault="00503EB0" w:rsidP="00D30CA8">
      <w:pPr>
        <w:pStyle w:val="ListParagraph"/>
        <w:numPr>
          <w:ilvl w:val="0"/>
          <w:numId w:val="9"/>
        </w:numPr>
        <w:spacing w:after="200"/>
      </w:pPr>
      <w:r>
        <w:t xml:space="preserve">Analyzed failure trends to identify bad-actors and proposed upgrades based on cost, maintenance requirements, data </w:t>
      </w:r>
      <w:r w:rsidR="006E66F0">
        <w:t>availability, and vendor experience.</w:t>
      </w:r>
    </w:p>
    <w:p w14:paraId="343CE25C" w14:textId="000CC86C" w:rsidR="000A08B7" w:rsidRDefault="000A08B7" w:rsidP="00D30CA8">
      <w:pPr>
        <w:pStyle w:val="ListParagraph"/>
        <w:numPr>
          <w:ilvl w:val="0"/>
          <w:numId w:val="9"/>
        </w:numPr>
        <w:spacing w:after="200"/>
      </w:pPr>
      <w:r>
        <w:t>Evaluated mean-time-fail</w:t>
      </w:r>
      <w:r w:rsidR="00E436FD">
        <w:t>ure</w:t>
      </w:r>
      <w:r>
        <w:t xml:space="preserve"> for critical production assets and deployed preventative maintenance procedures resulting in a 150% increase in asset life.</w:t>
      </w:r>
    </w:p>
    <w:p w14:paraId="1DFD8008" w14:textId="7E957865" w:rsidR="006E66F0" w:rsidRDefault="006E66F0" w:rsidP="00D30CA8">
      <w:pPr>
        <w:pStyle w:val="ListParagraph"/>
        <w:numPr>
          <w:ilvl w:val="0"/>
          <w:numId w:val="9"/>
        </w:numPr>
        <w:spacing w:after="200"/>
      </w:pPr>
      <w:r>
        <w:t xml:space="preserve">Interpreted </w:t>
      </w:r>
      <w:r w:rsidR="0034057E">
        <w:t>Piping and Instrumentation Diagrams (P&amp;ID) to asset critical instrumentation asset</w:t>
      </w:r>
      <w:r w:rsidR="00E436FD">
        <w:t>s for the assessment of</w:t>
      </w:r>
      <w:r w:rsidR="0034057E">
        <w:t xml:space="preserve"> spare parts resulting in a familiarization with ISA5.1 standards.</w:t>
      </w:r>
    </w:p>
    <w:p w14:paraId="1E2F76E3" w14:textId="0BE808C0" w:rsidR="00D8703E" w:rsidRDefault="00503EB0" w:rsidP="00D30CA8">
      <w:pPr>
        <w:pStyle w:val="ListParagraph"/>
        <w:numPr>
          <w:ilvl w:val="0"/>
          <w:numId w:val="9"/>
        </w:numPr>
        <w:spacing w:after="100"/>
      </w:pPr>
      <w:r>
        <w:t xml:space="preserve">Assessed the risk of failure for production assets and determined the critical spare parts required to mitigate </w:t>
      </w:r>
      <w:r w:rsidR="006E66F0">
        <w:t>the possibility</w:t>
      </w:r>
      <w:r w:rsidR="0034057E">
        <w:t xml:space="preserve"> of downtime due to part lead-times</w:t>
      </w:r>
      <w:r w:rsidR="006E66F0">
        <w:t>.</w:t>
      </w:r>
    </w:p>
    <w:p w14:paraId="79C9113C" w14:textId="737D04D6" w:rsidR="0026682F" w:rsidRDefault="00202F7C" w:rsidP="00296BB2">
      <w:pPr>
        <w:pStyle w:val="Heading3"/>
      </w:pPr>
      <w:r>
        <w:t>June</w:t>
      </w:r>
      <w:r w:rsidR="0026682F">
        <w:t xml:space="preserve"> 2022 – </w:t>
      </w:r>
      <w:r>
        <w:t>Present</w:t>
      </w:r>
    </w:p>
    <w:p w14:paraId="31A72BE6" w14:textId="45520CE6" w:rsidR="0026682F" w:rsidRDefault="003C40E4" w:rsidP="001238DE">
      <w:pPr>
        <w:pStyle w:val="Heading2"/>
        <w:rPr>
          <w:rStyle w:val="Emphasis"/>
          <w:sz w:val="28"/>
          <w:szCs w:val="28"/>
        </w:rPr>
      </w:pPr>
      <w:r>
        <w:rPr>
          <w:sz w:val="28"/>
          <w:szCs w:val="24"/>
        </w:rPr>
        <w:t>Electric Vehicle</w:t>
      </w:r>
      <w:r w:rsidR="000A08B7">
        <w:rPr>
          <w:sz w:val="28"/>
          <w:szCs w:val="24"/>
        </w:rPr>
        <w:t xml:space="preserve"> Technologist</w:t>
      </w:r>
      <w:r w:rsidR="0026682F" w:rsidRPr="006F5A31">
        <w:rPr>
          <w:sz w:val="28"/>
          <w:szCs w:val="24"/>
        </w:rPr>
        <w:t xml:space="preserve"> / </w:t>
      </w:r>
      <w:r w:rsidR="00F2354E">
        <w:rPr>
          <w:color w:val="auto"/>
          <w:sz w:val="28"/>
          <w:szCs w:val="24"/>
        </w:rPr>
        <w:t>EV Underground</w:t>
      </w:r>
      <w:r w:rsidR="0026682F" w:rsidRPr="006F5A31">
        <w:rPr>
          <w:color w:val="auto"/>
          <w:sz w:val="28"/>
          <w:szCs w:val="24"/>
        </w:rPr>
        <w:t xml:space="preserve">, </w:t>
      </w:r>
      <w:r w:rsidR="0026682F">
        <w:rPr>
          <w:rStyle w:val="Emphasis"/>
          <w:sz w:val="28"/>
          <w:szCs w:val="28"/>
        </w:rPr>
        <w:t>Calgary</w:t>
      </w:r>
      <w:r w:rsidR="0026682F" w:rsidRPr="00E7623D">
        <w:rPr>
          <w:rStyle w:val="Emphasis"/>
          <w:sz w:val="28"/>
          <w:szCs w:val="28"/>
        </w:rPr>
        <w:t>, AB</w:t>
      </w:r>
    </w:p>
    <w:p w14:paraId="206E7DB2" w14:textId="2D66ECA2" w:rsidR="0063261A" w:rsidRDefault="0063261A" w:rsidP="00D30CA8">
      <w:pPr>
        <w:pStyle w:val="ListParagraph"/>
        <w:numPr>
          <w:ilvl w:val="0"/>
          <w:numId w:val="9"/>
        </w:numPr>
      </w:pPr>
      <w:r w:rsidRPr="0063261A">
        <w:t>Conducted rigorous mechanical and electrical testing on high-voltage battery system</w:t>
      </w:r>
      <w:r w:rsidR="004C06B6">
        <w:t xml:space="preserve">s, including </w:t>
      </w:r>
      <w:r w:rsidR="00112457">
        <w:t xml:space="preserve">state of charge (SoC), depth of discharge (DoD), direct current internal resistance (DCIR), state of health (SoH), and </w:t>
      </w:r>
      <w:r w:rsidR="00D30CA8">
        <w:t>cooling system pressure testing.</w:t>
      </w:r>
    </w:p>
    <w:p w14:paraId="7649E200" w14:textId="77777777" w:rsidR="0014543E" w:rsidRDefault="0014543E" w:rsidP="00D30CA8">
      <w:pPr>
        <w:pStyle w:val="ListParagraph"/>
        <w:numPr>
          <w:ilvl w:val="0"/>
          <w:numId w:val="9"/>
        </w:numPr>
      </w:pPr>
      <w:r w:rsidRPr="0014543E">
        <w:t>Demonstrated strong communication skills by representing the company at the World of Wheels car show in Calgary, AB, effectively conveying complex electrical systems to the general public, showcasing an ability to engage and educate diverse audiences.</w:t>
      </w:r>
    </w:p>
    <w:p w14:paraId="038D0898" w14:textId="7D746B6B" w:rsidR="008313D4" w:rsidRDefault="008313D4" w:rsidP="00D30CA8">
      <w:pPr>
        <w:pStyle w:val="ListParagraph"/>
        <w:numPr>
          <w:ilvl w:val="0"/>
          <w:numId w:val="9"/>
        </w:numPr>
      </w:pPr>
      <w:r>
        <w:t>Utilized 3D scanning tec</w:t>
      </w:r>
      <w:r w:rsidR="00B54112">
        <w:t xml:space="preserve">hnology to create CAD models for </w:t>
      </w:r>
      <w:r w:rsidR="00D8703E">
        <w:t>the design and implementation of EV components</w:t>
      </w:r>
      <w:r w:rsidR="006C4183">
        <w:t>.</w:t>
      </w:r>
    </w:p>
    <w:p w14:paraId="32434805" w14:textId="60A8A47D" w:rsidR="00E74148" w:rsidRDefault="00E74148" w:rsidP="00D30CA8">
      <w:pPr>
        <w:pStyle w:val="ListParagraph"/>
        <w:numPr>
          <w:ilvl w:val="0"/>
          <w:numId w:val="9"/>
        </w:numPr>
      </w:pPr>
      <w:r>
        <w:t xml:space="preserve">Manufactured electrical harnesses for </w:t>
      </w:r>
      <w:r w:rsidR="00A13695">
        <w:t xml:space="preserve">motor power and control, battery management, </w:t>
      </w:r>
      <w:r w:rsidR="003E7A46">
        <w:t>and vehicle accessories.</w:t>
      </w:r>
    </w:p>
    <w:p w14:paraId="6B1860A8" w14:textId="3A4B09B2" w:rsidR="003E7A46" w:rsidRDefault="003E7A46" w:rsidP="00D30CA8">
      <w:pPr>
        <w:pStyle w:val="ListParagraph"/>
        <w:numPr>
          <w:ilvl w:val="0"/>
          <w:numId w:val="9"/>
        </w:numPr>
      </w:pPr>
      <w:r>
        <w:t xml:space="preserve">Prepared schematics for </w:t>
      </w:r>
      <w:r w:rsidR="001A7631">
        <w:t>high- and low-level electrical systems.</w:t>
      </w:r>
    </w:p>
    <w:p w14:paraId="450FC36D" w14:textId="70F182BB" w:rsidR="00963494" w:rsidRDefault="00ED4331" w:rsidP="00D30CA8">
      <w:pPr>
        <w:pStyle w:val="ListParagraph"/>
        <w:numPr>
          <w:ilvl w:val="0"/>
          <w:numId w:val="9"/>
        </w:numPr>
      </w:pPr>
      <w:r>
        <w:t>Gained experience working</w:t>
      </w:r>
      <w:r w:rsidR="00592586">
        <w:t xml:space="preserve"> on </w:t>
      </w:r>
      <w:r>
        <w:t>client</w:t>
      </w:r>
      <w:r w:rsidR="00592586">
        <w:t>-project basis</w:t>
      </w:r>
      <w:r w:rsidR="00963494">
        <w:t>, developing soft skills and experience explaining technical concepts and challenges to a non-technical audience.</w:t>
      </w:r>
    </w:p>
    <w:p w14:paraId="416F5670" w14:textId="39836168" w:rsidR="00257C2E" w:rsidRDefault="0051039A" w:rsidP="00D30CA8">
      <w:pPr>
        <w:pStyle w:val="ListParagraph"/>
        <w:numPr>
          <w:ilvl w:val="0"/>
          <w:numId w:val="9"/>
        </w:numPr>
      </w:pPr>
      <w:r>
        <w:t>Collaborated with</w:t>
      </w:r>
      <w:r w:rsidR="00257C2E">
        <w:t xml:space="preserve"> a small</w:t>
      </w:r>
      <w:r w:rsidR="000A1DAC">
        <w:t xml:space="preserve"> technical</w:t>
      </w:r>
      <w:r w:rsidR="00257C2E">
        <w:t xml:space="preserve"> team</w:t>
      </w:r>
      <w:r w:rsidR="008B5AF8">
        <w:t xml:space="preserve"> </w:t>
      </w:r>
      <w:r w:rsidR="00323367">
        <w:t xml:space="preserve">on </w:t>
      </w:r>
      <w:r w:rsidR="008B5AF8">
        <w:t xml:space="preserve">electrical design and implementation </w:t>
      </w:r>
      <w:r w:rsidR="00323367">
        <w:t>challenges.</w:t>
      </w:r>
    </w:p>
    <w:p w14:paraId="1C287739" w14:textId="3EBF06A9" w:rsidR="008E6C54" w:rsidRDefault="00A03A99" w:rsidP="00D30CA8">
      <w:pPr>
        <w:pStyle w:val="ListParagraph"/>
        <w:numPr>
          <w:ilvl w:val="0"/>
          <w:numId w:val="9"/>
        </w:numPr>
      </w:pPr>
      <w:r>
        <w:t xml:space="preserve">Utilized </w:t>
      </w:r>
      <w:r w:rsidR="008F202D">
        <w:t>fabrication skills to design and manufacture</w:t>
      </w:r>
      <w:r>
        <w:t xml:space="preserve"> mounting points</w:t>
      </w:r>
      <w:r w:rsidR="00257C2E">
        <w:t xml:space="preserve"> and refurbish</w:t>
      </w:r>
      <w:r w:rsidR="008F202D">
        <w:t xml:space="preserve"> </w:t>
      </w:r>
      <w:r w:rsidR="00257C2E">
        <w:t>used components.</w:t>
      </w:r>
    </w:p>
    <w:p w14:paraId="7E192356" w14:textId="6112D876" w:rsidR="0070486F" w:rsidRDefault="009D5D46" w:rsidP="00D30CA8">
      <w:pPr>
        <w:pStyle w:val="ListParagraph"/>
        <w:numPr>
          <w:ilvl w:val="0"/>
          <w:numId w:val="9"/>
        </w:numPr>
      </w:pPr>
      <w:r>
        <w:lastRenderedPageBreak/>
        <w:t>Developed a strong understanding of electric vehicle components and systems</w:t>
      </w:r>
      <w:r w:rsidR="00927FB0">
        <w:t>.</w:t>
      </w:r>
    </w:p>
    <w:p w14:paraId="311C0269" w14:textId="5F19C061" w:rsidR="00480A43" w:rsidRDefault="00A42092" w:rsidP="00D30CA8">
      <w:pPr>
        <w:pStyle w:val="ListParagraph"/>
        <w:numPr>
          <w:ilvl w:val="0"/>
          <w:numId w:val="9"/>
        </w:numPr>
      </w:pPr>
      <w:r>
        <w:t xml:space="preserve">Maintained a high standard of safety while working </w:t>
      </w:r>
      <w:r w:rsidR="005B0A39">
        <w:t>in a high voltage</w:t>
      </w:r>
      <w:r w:rsidR="008E6C54">
        <w:t xml:space="preserve"> shop</w:t>
      </w:r>
      <w:r w:rsidR="005B0A39">
        <w:t xml:space="preserve"> </w:t>
      </w:r>
      <w:r w:rsidR="00DE4C1A">
        <w:t>environment.</w:t>
      </w:r>
    </w:p>
    <w:p w14:paraId="3FE82102" w14:textId="77777777" w:rsidR="00480A43" w:rsidRDefault="00480A43" w:rsidP="009C7AC1">
      <w:pPr>
        <w:pStyle w:val="Heading3"/>
      </w:pPr>
    </w:p>
    <w:p w14:paraId="504D8349" w14:textId="7BD0B658" w:rsidR="009C7AC1" w:rsidRDefault="009C7AC1" w:rsidP="00296BB2">
      <w:pPr>
        <w:pStyle w:val="Heading3"/>
      </w:pPr>
      <w:r>
        <w:t xml:space="preserve">January 2022 – </w:t>
      </w:r>
      <w:r w:rsidR="004A77B9">
        <w:t>dEcEMBER 2022</w:t>
      </w:r>
    </w:p>
    <w:p w14:paraId="73D78731" w14:textId="098EC00A" w:rsidR="009C7AC1" w:rsidRDefault="000A7BA2" w:rsidP="00296BB2">
      <w:pPr>
        <w:pStyle w:val="Heading2"/>
        <w:rPr>
          <w:rStyle w:val="Emphasis"/>
          <w:sz w:val="28"/>
          <w:szCs w:val="28"/>
        </w:rPr>
      </w:pPr>
      <w:r>
        <w:rPr>
          <w:sz w:val="28"/>
          <w:szCs w:val="24"/>
        </w:rPr>
        <w:t>Telemetry Digital Systems</w:t>
      </w:r>
      <w:r w:rsidR="006F5A31" w:rsidRPr="006F5A31">
        <w:rPr>
          <w:sz w:val="28"/>
          <w:szCs w:val="24"/>
        </w:rPr>
        <w:t xml:space="preserve"> Coop / </w:t>
      </w:r>
      <w:r w:rsidR="006F5A31" w:rsidRPr="006F5A31">
        <w:rPr>
          <w:color w:val="auto"/>
          <w:sz w:val="28"/>
          <w:szCs w:val="24"/>
        </w:rPr>
        <w:t xml:space="preserve">Teck Resources Ltd, </w:t>
      </w:r>
      <w:r w:rsidR="006F5A31">
        <w:rPr>
          <w:rStyle w:val="Emphasis"/>
          <w:sz w:val="28"/>
          <w:szCs w:val="28"/>
        </w:rPr>
        <w:t>Calgary</w:t>
      </w:r>
      <w:r w:rsidR="006F5A31" w:rsidRPr="00E7623D">
        <w:rPr>
          <w:rStyle w:val="Emphasis"/>
          <w:sz w:val="28"/>
          <w:szCs w:val="28"/>
        </w:rPr>
        <w:t>, AB</w:t>
      </w:r>
    </w:p>
    <w:p w14:paraId="514F0313" w14:textId="77777777" w:rsidR="0097649C" w:rsidRDefault="0097649C" w:rsidP="00D30CA8">
      <w:pPr>
        <w:pStyle w:val="Heading4"/>
        <w:numPr>
          <w:ilvl w:val="0"/>
          <w:numId w:val="9"/>
        </w:numPr>
      </w:pPr>
      <w:r>
        <w:t>LTE networks (Aug 2022 – Dec 2022)</w:t>
      </w:r>
    </w:p>
    <w:p w14:paraId="5F35CC23" w14:textId="77777777" w:rsidR="0097649C" w:rsidRDefault="0097649C" w:rsidP="00D30CA8">
      <w:pPr>
        <w:pStyle w:val="ListParagraph"/>
        <w:numPr>
          <w:ilvl w:val="0"/>
          <w:numId w:val="9"/>
        </w:numPr>
      </w:pPr>
      <w:r>
        <w:t>Facilitated multidisciplinary team collaboration and information sharing, expediting project deadlines.</w:t>
      </w:r>
    </w:p>
    <w:p w14:paraId="2DE54B8F" w14:textId="77777777" w:rsidR="0097649C" w:rsidRDefault="0097649C" w:rsidP="00D30CA8">
      <w:pPr>
        <w:pStyle w:val="ListParagraph"/>
        <w:numPr>
          <w:ilvl w:val="0"/>
          <w:numId w:val="9"/>
        </w:numPr>
      </w:pPr>
      <w:r>
        <w:t>Full cycle acquisition, testing, and documentation of market supplied network analysis tools and custom-built Raspberry Pi networking tools.</w:t>
      </w:r>
    </w:p>
    <w:p w14:paraId="5090758E" w14:textId="77777777" w:rsidR="0097649C" w:rsidRDefault="0097649C" w:rsidP="00D30CA8">
      <w:pPr>
        <w:pStyle w:val="ListParagraph"/>
        <w:numPr>
          <w:ilvl w:val="0"/>
          <w:numId w:val="9"/>
        </w:numPr>
      </w:pPr>
      <w:r>
        <w:t>Performed on-site network testing and verification under the supervision of a senior Electrical Engineer and unsupervised, allowing senior members to delegate attention to other matters.</w:t>
      </w:r>
    </w:p>
    <w:p w14:paraId="50FAA2CD" w14:textId="77777777" w:rsidR="0097649C" w:rsidRDefault="0097649C" w:rsidP="00D30CA8">
      <w:pPr>
        <w:pStyle w:val="ListParagraph"/>
        <w:numPr>
          <w:ilvl w:val="0"/>
          <w:numId w:val="9"/>
        </w:numPr>
      </w:pPr>
      <w:r>
        <w:t>Responded to high priority site emergencies resulting from equipment failures.</w:t>
      </w:r>
    </w:p>
    <w:p w14:paraId="3A4460A0" w14:textId="77777777" w:rsidR="0097649C" w:rsidRDefault="0097649C" w:rsidP="00D30CA8">
      <w:pPr>
        <w:pStyle w:val="Heading4"/>
        <w:numPr>
          <w:ilvl w:val="0"/>
          <w:numId w:val="9"/>
        </w:numPr>
      </w:pPr>
      <w:r>
        <w:t>Telemetry Systems (Jan 2022 – Dec 2022)</w:t>
      </w:r>
    </w:p>
    <w:p w14:paraId="6C3B9EE8" w14:textId="77777777" w:rsidR="0097649C" w:rsidRDefault="0097649C" w:rsidP="00D30CA8">
      <w:pPr>
        <w:pStyle w:val="ListParagraph"/>
        <w:numPr>
          <w:ilvl w:val="0"/>
          <w:numId w:val="9"/>
        </w:numPr>
      </w:pPr>
      <w:r>
        <w:t>Aided in the standardization of datalogger and sensor suit installation procedures improving connectivity troubleshooting, sensor trials and installations, and bad actor detection through monthly site visits and daily site technician support.</w:t>
      </w:r>
    </w:p>
    <w:p w14:paraId="464C20BE" w14:textId="6B892B5D" w:rsidR="0097649C" w:rsidRDefault="0097649C" w:rsidP="00D30CA8">
      <w:pPr>
        <w:pStyle w:val="ListParagraph"/>
        <w:numPr>
          <w:ilvl w:val="0"/>
          <w:numId w:val="9"/>
        </w:numPr>
      </w:pPr>
      <w:r>
        <w:t>Budgeted (~$40k), procured, and assembled a sensor deployment and component testing workspace within a multidisciplinary lab.</w:t>
      </w:r>
    </w:p>
    <w:p w14:paraId="7190F99A" w14:textId="77777777" w:rsidR="0097649C" w:rsidRDefault="0097649C" w:rsidP="00D30CA8">
      <w:pPr>
        <w:pStyle w:val="ListParagraph"/>
        <w:numPr>
          <w:ilvl w:val="0"/>
          <w:numId w:val="9"/>
        </w:numPr>
      </w:pPr>
      <w:r>
        <w:t>Improved upon existing site connectivity evaluation resources, providing a more in-depth and realistic assessment of equipment communication network data retrieval.</w:t>
      </w:r>
    </w:p>
    <w:p w14:paraId="61C48E51" w14:textId="77777777" w:rsidR="0097649C" w:rsidRDefault="0097649C" w:rsidP="00D30CA8">
      <w:pPr>
        <w:pStyle w:val="ListParagraph"/>
        <w:numPr>
          <w:ilvl w:val="0"/>
          <w:numId w:val="9"/>
        </w:numPr>
      </w:pPr>
      <w:r>
        <w:t>Evaluated heavy equipment electrical schematics for robust and efficient deployment of new sensors allowing for minimal downtime.</w:t>
      </w:r>
    </w:p>
    <w:p w14:paraId="4C949F8D" w14:textId="77777777" w:rsidR="0097649C" w:rsidRDefault="0097649C" w:rsidP="00D30CA8">
      <w:pPr>
        <w:pStyle w:val="ListParagraph"/>
        <w:numPr>
          <w:ilvl w:val="0"/>
          <w:numId w:val="9"/>
        </w:numPr>
      </w:pPr>
      <w:r>
        <w:t>Maintained the efficiency and security of critical real-time data transfer servers allowing for the continuous operation of the autonomous haulage fleet.</w:t>
      </w:r>
    </w:p>
    <w:p w14:paraId="33074AE2" w14:textId="48B27A76" w:rsidR="0023705D" w:rsidRPr="00D413F9" w:rsidRDefault="00C57B65" w:rsidP="00296BB2">
      <w:pPr>
        <w:pStyle w:val="Heading3"/>
        <w:ind w:left="360"/>
        <w:jc w:val="both"/>
      </w:pPr>
      <w:r>
        <w:t>March</w:t>
      </w:r>
      <w:r w:rsidR="00845BC6">
        <w:t xml:space="preserve"> 2019 </w:t>
      </w:r>
      <w:r w:rsidR="00845BC6" w:rsidRPr="00D413F9">
        <w:t>–</w:t>
      </w:r>
      <w:r w:rsidR="00845BC6">
        <w:t xml:space="preserve"> </w:t>
      </w:r>
      <w:r w:rsidR="009C7AC1">
        <w:t>December 2021</w:t>
      </w:r>
    </w:p>
    <w:p w14:paraId="39D08B41" w14:textId="2BC6883B" w:rsidR="0023705D" w:rsidRPr="00E7623D" w:rsidRDefault="00C57B65" w:rsidP="00296BB2">
      <w:pPr>
        <w:pStyle w:val="Heading2"/>
        <w:ind w:left="360"/>
        <w:jc w:val="both"/>
        <w:rPr>
          <w:sz w:val="28"/>
          <w:szCs w:val="28"/>
        </w:rPr>
      </w:pPr>
      <w:r>
        <w:rPr>
          <w:sz w:val="28"/>
          <w:szCs w:val="28"/>
        </w:rPr>
        <w:t>Engineering Assistant</w:t>
      </w:r>
      <w:r w:rsidR="00E672A4">
        <w:rPr>
          <w:sz w:val="28"/>
          <w:szCs w:val="28"/>
        </w:rPr>
        <w:t xml:space="preserve"> </w:t>
      </w:r>
      <w:r w:rsidR="0095272C" w:rsidRPr="00E7623D">
        <w:rPr>
          <w:sz w:val="28"/>
          <w:szCs w:val="28"/>
        </w:rPr>
        <w:t>/</w:t>
      </w:r>
      <w:r w:rsidR="00E672A4">
        <w:rPr>
          <w:sz w:val="28"/>
          <w:szCs w:val="28"/>
        </w:rPr>
        <w:t xml:space="preserve"> Shop Assistant</w:t>
      </w:r>
      <w:r w:rsidR="00E672A4" w:rsidRPr="00E7623D">
        <w:rPr>
          <w:sz w:val="28"/>
          <w:szCs w:val="28"/>
        </w:rPr>
        <w:t xml:space="preserve"> / </w:t>
      </w:r>
      <w:r>
        <w:rPr>
          <w:color w:val="000000" w:themeColor="text1"/>
          <w:sz w:val="28"/>
          <w:szCs w:val="28"/>
        </w:rPr>
        <w:t>Blue Spark Energy Inc</w:t>
      </w:r>
      <w:r w:rsidR="00126BB8" w:rsidRPr="00E7623D">
        <w:rPr>
          <w:rStyle w:val="Emphasis"/>
          <w:sz w:val="28"/>
          <w:szCs w:val="28"/>
        </w:rPr>
        <w:t>,</w:t>
      </w:r>
      <w:r w:rsidR="0089372F" w:rsidRPr="00E7623D">
        <w:rPr>
          <w:rStyle w:val="Emphasis"/>
          <w:sz w:val="28"/>
          <w:szCs w:val="28"/>
        </w:rPr>
        <w:t xml:space="preserve"> </w:t>
      </w:r>
      <w:r>
        <w:rPr>
          <w:rStyle w:val="Emphasis"/>
          <w:sz w:val="28"/>
          <w:szCs w:val="28"/>
        </w:rPr>
        <w:t>Calgary</w:t>
      </w:r>
      <w:r w:rsidR="0089372F" w:rsidRPr="00E7623D">
        <w:rPr>
          <w:rStyle w:val="Emphasis"/>
          <w:sz w:val="28"/>
          <w:szCs w:val="28"/>
        </w:rPr>
        <w:t>, AB</w:t>
      </w:r>
    </w:p>
    <w:p w14:paraId="3E1933EB" w14:textId="77777777" w:rsidR="00737849" w:rsidRPr="008A3308" w:rsidRDefault="00737849" w:rsidP="00D30CA8">
      <w:pPr>
        <w:pStyle w:val="ListParagraph"/>
        <w:numPr>
          <w:ilvl w:val="0"/>
          <w:numId w:val="9"/>
        </w:numPr>
        <w:spacing w:after="0" w:line="276" w:lineRule="auto"/>
      </w:pPr>
      <w:r w:rsidRPr="008A3308">
        <w:t>Developed a machine learning algorithm using Python for predicting tool health, resulting in reduced operational lost time while proactively maintaining and evaluating equipment prior to field deployment.</w:t>
      </w:r>
    </w:p>
    <w:p w14:paraId="6274F45F" w14:textId="0094116F" w:rsidR="00654B40" w:rsidRDefault="00737849" w:rsidP="00D30CA8">
      <w:pPr>
        <w:pStyle w:val="ListParagraph"/>
        <w:numPr>
          <w:ilvl w:val="0"/>
          <w:numId w:val="9"/>
        </w:numPr>
        <w:spacing w:after="0" w:line="276" w:lineRule="auto"/>
      </w:pPr>
      <w:r w:rsidRPr="008A3308">
        <w:t xml:space="preserve">Programmed quality control software utilizing Python which provided increased customer satisfaction </w:t>
      </w:r>
      <w:r w:rsidR="00353776">
        <w:t xml:space="preserve">due to </w:t>
      </w:r>
      <w:r w:rsidRPr="008A3308">
        <w:t xml:space="preserve">scientific analysis of </w:t>
      </w:r>
      <w:r w:rsidR="003F0D65">
        <w:t>well</w:t>
      </w:r>
      <w:r w:rsidRPr="008A3308">
        <w:t xml:space="preserve"> parameters</w:t>
      </w:r>
      <w:r w:rsidR="00654B40">
        <w:t>.</w:t>
      </w:r>
    </w:p>
    <w:p w14:paraId="67E99343" w14:textId="7A72F122" w:rsidR="00737849" w:rsidRPr="008A3308" w:rsidRDefault="00654B40" w:rsidP="00D30CA8">
      <w:pPr>
        <w:pStyle w:val="ListParagraph"/>
        <w:numPr>
          <w:ilvl w:val="0"/>
          <w:numId w:val="9"/>
        </w:numPr>
        <w:spacing w:after="0" w:line="276" w:lineRule="auto"/>
      </w:pPr>
      <w:r>
        <w:t>R</w:t>
      </w:r>
      <w:r w:rsidR="00737849" w:rsidRPr="008A3308">
        <w:t xml:space="preserve">educed </w:t>
      </w:r>
      <w:r w:rsidR="00FB3F4B">
        <w:t>equipment</w:t>
      </w:r>
      <w:r w:rsidR="00737849" w:rsidRPr="008A3308">
        <w:t xml:space="preserve"> management costs </w:t>
      </w:r>
      <w:r w:rsidR="00401300">
        <w:t xml:space="preserve">via development of </w:t>
      </w:r>
      <w:r w:rsidR="00737849" w:rsidRPr="008A3308">
        <w:t>real-time monitoring of tool health</w:t>
      </w:r>
      <w:r w:rsidR="0021251E">
        <w:t xml:space="preserve"> and predictive maintenance</w:t>
      </w:r>
      <w:r w:rsidR="00737849" w:rsidRPr="008A3308">
        <w:t xml:space="preserve">. </w:t>
      </w:r>
    </w:p>
    <w:p w14:paraId="06C369D4" w14:textId="77777777" w:rsidR="00737849" w:rsidRPr="008A3308" w:rsidRDefault="00737849" w:rsidP="00D30CA8">
      <w:pPr>
        <w:pStyle w:val="ListParagraph"/>
        <w:numPr>
          <w:ilvl w:val="0"/>
          <w:numId w:val="9"/>
        </w:numPr>
        <w:spacing w:after="0" w:line="276" w:lineRule="auto"/>
      </w:pPr>
      <w:r w:rsidRPr="008A3308">
        <w:t>Performed and analyzed electric field simulations using Finite Element Method Magnetics software, capturing the cause of avoidable electric field losses during tool operation.</w:t>
      </w:r>
    </w:p>
    <w:p w14:paraId="11BFA07E" w14:textId="20CABA2D" w:rsidR="00737849" w:rsidRDefault="00737849" w:rsidP="00D30CA8">
      <w:pPr>
        <w:pStyle w:val="ListParagraph"/>
        <w:numPr>
          <w:ilvl w:val="0"/>
          <w:numId w:val="9"/>
        </w:numPr>
        <w:spacing w:after="0" w:line="276" w:lineRule="auto"/>
      </w:pPr>
      <w:r w:rsidRPr="008A3308">
        <w:t>Automated key value data extractions reducing redundant tasks and allowing for team members to better utilize skills on projects.</w:t>
      </w:r>
    </w:p>
    <w:p w14:paraId="06A86E7F" w14:textId="0060B83D" w:rsidR="00C57B65" w:rsidRPr="008A3308" w:rsidRDefault="00C57B65" w:rsidP="00D30CA8">
      <w:pPr>
        <w:pStyle w:val="ListParagraph"/>
        <w:numPr>
          <w:ilvl w:val="0"/>
          <w:numId w:val="9"/>
        </w:numPr>
        <w:spacing w:after="0" w:line="276" w:lineRule="auto"/>
      </w:pPr>
      <w:r w:rsidRPr="008A3308">
        <w:t xml:space="preserve">Administered </w:t>
      </w:r>
      <w:r w:rsidR="0021251E">
        <w:t xml:space="preserve">equipment </w:t>
      </w:r>
      <w:r w:rsidRPr="008A3308">
        <w:t>tests allowing the lead electrical engineer to allocate time more effectively.</w:t>
      </w:r>
    </w:p>
    <w:p w14:paraId="24AC1343" w14:textId="387268A2" w:rsidR="00C57B65" w:rsidRDefault="00C57B65" w:rsidP="00D30CA8">
      <w:pPr>
        <w:pStyle w:val="ListParagraph"/>
        <w:numPr>
          <w:ilvl w:val="0"/>
          <w:numId w:val="9"/>
        </w:numPr>
        <w:spacing w:after="0" w:line="276" w:lineRule="auto"/>
      </w:pPr>
      <w:r w:rsidRPr="008A3308">
        <w:t>Utilized scientific testing procedures for experimental equipment which aided in developing the companies understanding of tool operation.</w:t>
      </w:r>
    </w:p>
    <w:p w14:paraId="1824D4EA" w14:textId="7749B93C" w:rsidR="0083557C" w:rsidRDefault="0083557C" w:rsidP="00D30CA8">
      <w:pPr>
        <w:pStyle w:val="ListParagraph"/>
        <w:numPr>
          <w:ilvl w:val="0"/>
          <w:numId w:val="9"/>
        </w:numPr>
        <w:spacing w:after="0" w:line="276" w:lineRule="auto"/>
      </w:pPr>
      <w:r>
        <w:t>Maintained 100% safety compliance</w:t>
      </w:r>
      <w:r w:rsidR="00CD4FA8">
        <w:t xml:space="preserve"> in tracking software</w:t>
      </w:r>
      <w:r>
        <w:t xml:space="preserve"> </w:t>
      </w:r>
      <w:r w:rsidR="00CD4FA8">
        <w:t>with no incidents while on the job.</w:t>
      </w:r>
    </w:p>
    <w:p w14:paraId="3593FD01" w14:textId="12A55D01" w:rsidR="003B7485" w:rsidRDefault="00AB4D66" w:rsidP="00D30CA8">
      <w:pPr>
        <w:pStyle w:val="ListParagraph"/>
        <w:numPr>
          <w:ilvl w:val="0"/>
          <w:numId w:val="9"/>
        </w:numPr>
        <w:spacing w:after="0" w:line="276" w:lineRule="auto"/>
      </w:pPr>
      <w:r>
        <w:t>P</w:t>
      </w:r>
      <w:r w:rsidR="00A2484A">
        <w:t>resented</w:t>
      </w:r>
      <w:r w:rsidR="00765A7D">
        <w:t xml:space="preserve"> project updates </w:t>
      </w:r>
      <w:r w:rsidR="00475C7B">
        <w:t xml:space="preserve">to </w:t>
      </w:r>
      <w:r w:rsidR="00556AA2">
        <w:t>audiences</w:t>
      </w:r>
      <w:r w:rsidR="00CD4F2C">
        <w:t xml:space="preserve"> </w:t>
      </w:r>
      <w:r w:rsidR="0021251E">
        <w:t xml:space="preserve">at all levels of the company </w:t>
      </w:r>
      <w:r w:rsidR="00CD4F2C">
        <w:t xml:space="preserve">on a quarterly basis in adherence to </w:t>
      </w:r>
      <w:r w:rsidR="00DF584B">
        <w:t>company scorecards</w:t>
      </w:r>
      <w:r w:rsidR="00654B40">
        <w:t xml:space="preserve"> and project requirements.</w:t>
      </w:r>
    </w:p>
    <w:p w14:paraId="01EE712B" w14:textId="77777777" w:rsidR="003B7485" w:rsidRDefault="003B7485" w:rsidP="003B7485">
      <w:pPr>
        <w:spacing w:after="0" w:line="276" w:lineRule="auto"/>
      </w:pPr>
    </w:p>
    <w:p w14:paraId="1897C2A9" w14:textId="4E3D6715" w:rsidR="00D413F9" w:rsidRPr="00D413F9" w:rsidRDefault="002A49B1" w:rsidP="004C7399">
      <w:pPr>
        <w:pStyle w:val="Heading3"/>
        <w:jc w:val="both"/>
      </w:pPr>
      <w:r>
        <w:t>July</w:t>
      </w:r>
      <w:r w:rsidR="003A548F">
        <w:t xml:space="preserve"> 2018 </w:t>
      </w:r>
      <w:r w:rsidR="003A548F" w:rsidRPr="00D413F9">
        <w:t>–</w:t>
      </w:r>
      <w:r w:rsidR="003A548F">
        <w:t xml:space="preserve"> March 2019</w:t>
      </w:r>
    </w:p>
    <w:p w14:paraId="11138811" w14:textId="79D6A235" w:rsidR="00D413F9" w:rsidRPr="00E7623D" w:rsidRDefault="003A548F" w:rsidP="004C7399">
      <w:pPr>
        <w:pStyle w:val="Heading2"/>
        <w:jc w:val="both"/>
        <w:rPr>
          <w:sz w:val="28"/>
          <w:szCs w:val="28"/>
        </w:rPr>
      </w:pPr>
      <w:r w:rsidRPr="00E7623D">
        <w:rPr>
          <w:sz w:val="28"/>
          <w:szCs w:val="28"/>
        </w:rPr>
        <w:t>F</w:t>
      </w:r>
      <w:r w:rsidR="00116E5D">
        <w:rPr>
          <w:sz w:val="28"/>
          <w:szCs w:val="28"/>
        </w:rPr>
        <w:t xml:space="preserve">orklift </w:t>
      </w:r>
      <w:r w:rsidR="0002308E">
        <w:rPr>
          <w:sz w:val="28"/>
          <w:szCs w:val="28"/>
        </w:rPr>
        <w:t>Operator</w:t>
      </w:r>
      <w:r w:rsidR="00E03F71" w:rsidRPr="00E7623D">
        <w:rPr>
          <w:sz w:val="28"/>
          <w:szCs w:val="28"/>
        </w:rPr>
        <w:t xml:space="preserve"> </w:t>
      </w:r>
      <w:r w:rsidR="0095272C" w:rsidRPr="00E7623D">
        <w:rPr>
          <w:sz w:val="28"/>
          <w:szCs w:val="28"/>
        </w:rPr>
        <w:t>/</w:t>
      </w:r>
      <w:r w:rsidR="00E672A4" w:rsidRPr="00E672A4">
        <w:rPr>
          <w:sz w:val="28"/>
          <w:szCs w:val="28"/>
        </w:rPr>
        <w:t xml:space="preserve"> </w:t>
      </w:r>
      <w:r w:rsidR="00E672A4">
        <w:rPr>
          <w:sz w:val="28"/>
          <w:szCs w:val="28"/>
        </w:rPr>
        <w:t>Order Builder</w:t>
      </w:r>
      <w:r w:rsidR="00E672A4" w:rsidRPr="00E7623D">
        <w:rPr>
          <w:sz w:val="28"/>
          <w:szCs w:val="28"/>
        </w:rPr>
        <w:t xml:space="preserve"> /</w:t>
      </w:r>
      <w:r w:rsidR="00E672A4">
        <w:rPr>
          <w:sz w:val="28"/>
          <w:szCs w:val="28"/>
        </w:rPr>
        <w:t xml:space="preserve"> </w:t>
      </w:r>
      <w:r w:rsidR="00E672A4" w:rsidRPr="007D3D65">
        <w:rPr>
          <w:rStyle w:val="Emphasis"/>
          <w:color w:val="000000" w:themeColor="text1"/>
          <w:sz w:val="28"/>
          <w:szCs w:val="28"/>
        </w:rPr>
        <w:t>Coca Cola Canada</w:t>
      </w:r>
      <w:r w:rsidRPr="00E7623D">
        <w:rPr>
          <w:rStyle w:val="Emphasis"/>
          <w:sz w:val="28"/>
          <w:szCs w:val="28"/>
        </w:rPr>
        <w:t xml:space="preserve">, </w:t>
      </w:r>
      <w:r w:rsidR="00E672A4">
        <w:rPr>
          <w:rStyle w:val="Emphasis"/>
          <w:sz w:val="28"/>
          <w:szCs w:val="28"/>
        </w:rPr>
        <w:t>Calgary, AB</w:t>
      </w:r>
    </w:p>
    <w:p w14:paraId="5955A800" w14:textId="0ECC059B" w:rsidR="00021B2C" w:rsidRPr="005B1DA3" w:rsidRDefault="00021B2C" w:rsidP="00D30CA8">
      <w:pPr>
        <w:pStyle w:val="ListParagraph"/>
        <w:numPr>
          <w:ilvl w:val="0"/>
          <w:numId w:val="10"/>
        </w:numPr>
        <w:spacing w:after="0" w:line="276" w:lineRule="auto"/>
      </w:pPr>
      <w:r w:rsidRPr="005B1DA3">
        <w:t>Collaborat</w:t>
      </w:r>
      <w:r>
        <w:t>ed</w:t>
      </w:r>
      <w:r w:rsidRPr="005B1DA3">
        <w:t xml:space="preserve"> with drivers to ensure the safe and efficient transport of goods</w:t>
      </w:r>
      <w:r w:rsidR="007D3D65">
        <w:t>.</w:t>
      </w:r>
    </w:p>
    <w:p w14:paraId="461B0056" w14:textId="43FFB81E" w:rsidR="00021B2C" w:rsidRPr="005B1DA3" w:rsidRDefault="00021B2C" w:rsidP="00D30CA8">
      <w:pPr>
        <w:pStyle w:val="ListParagraph"/>
        <w:numPr>
          <w:ilvl w:val="0"/>
          <w:numId w:val="10"/>
        </w:numPr>
        <w:spacing w:after="0" w:line="276" w:lineRule="auto"/>
      </w:pPr>
      <w:r w:rsidRPr="005B1DA3">
        <w:lastRenderedPageBreak/>
        <w:t>Communicat</w:t>
      </w:r>
      <w:r>
        <w:t xml:space="preserve">ed </w:t>
      </w:r>
      <w:r w:rsidRPr="005B1DA3">
        <w:t>with management and peers to maintain merchandise stock for order builders</w:t>
      </w:r>
      <w:r w:rsidR="007D3D65">
        <w:t>.</w:t>
      </w:r>
    </w:p>
    <w:p w14:paraId="14E8B225" w14:textId="4223217B" w:rsidR="00021B2C" w:rsidRPr="005B1DA3" w:rsidRDefault="00021B2C" w:rsidP="00D30CA8">
      <w:pPr>
        <w:pStyle w:val="ListParagraph"/>
        <w:numPr>
          <w:ilvl w:val="0"/>
          <w:numId w:val="10"/>
        </w:numPr>
        <w:spacing w:after="0" w:line="276" w:lineRule="auto"/>
      </w:pPr>
      <w:r w:rsidRPr="005B1DA3">
        <w:t>Adher</w:t>
      </w:r>
      <w:r>
        <w:t>ed</w:t>
      </w:r>
      <w:r w:rsidRPr="005B1DA3">
        <w:t xml:space="preserve"> to strict daily efficiency regulations</w:t>
      </w:r>
      <w:r w:rsidR="00963AAD">
        <w:t xml:space="preserve"> resulting in responsible </w:t>
      </w:r>
      <w:r w:rsidR="00843C18">
        <w:t>work habits</w:t>
      </w:r>
      <w:r w:rsidR="00365517">
        <w:t xml:space="preserve"> with </w:t>
      </w:r>
      <w:r w:rsidR="00F35093">
        <w:t>an emphasis on safe and efficient operation.</w:t>
      </w:r>
    </w:p>
    <w:p w14:paraId="3E06F32F" w14:textId="6847F1B3" w:rsidR="00021B2C" w:rsidRPr="005B1DA3" w:rsidRDefault="00021B2C" w:rsidP="00D30CA8">
      <w:pPr>
        <w:pStyle w:val="ListParagraph"/>
        <w:numPr>
          <w:ilvl w:val="0"/>
          <w:numId w:val="10"/>
        </w:numPr>
        <w:spacing w:after="0" w:line="276" w:lineRule="auto"/>
      </w:pPr>
      <w:r w:rsidRPr="005B1DA3">
        <w:t>Uph</w:t>
      </w:r>
      <w:r>
        <w:t>eld</w:t>
      </w:r>
      <w:r w:rsidRPr="005B1DA3">
        <w:t xml:space="preserve"> safe operating procedures and suggest</w:t>
      </w:r>
      <w:r w:rsidR="006C7FD7">
        <w:t>ed</w:t>
      </w:r>
      <w:r w:rsidRPr="005B1DA3">
        <w:t xml:space="preserve"> solutions to </w:t>
      </w:r>
      <w:r w:rsidR="00AD550C" w:rsidRPr="005B1DA3">
        <w:t>potential</w:t>
      </w:r>
      <w:r w:rsidR="00AD550C">
        <w:t>ly</w:t>
      </w:r>
      <w:r w:rsidR="009401A9">
        <w:t xml:space="preserve"> hazardous</w:t>
      </w:r>
      <w:r w:rsidRPr="005B1DA3">
        <w:t xml:space="preserve"> </w:t>
      </w:r>
      <w:r w:rsidR="00AD550C">
        <w:t>situations</w:t>
      </w:r>
      <w:r w:rsidR="00B83198">
        <w:t xml:space="preserve"> leading to a </w:t>
      </w:r>
      <w:r w:rsidR="005702D5">
        <w:t xml:space="preserve">keen eye for unsafe work </w:t>
      </w:r>
      <w:r w:rsidR="00B11572">
        <w:t>practices.</w:t>
      </w:r>
    </w:p>
    <w:p w14:paraId="2BAC1F54" w14:textId="1E454E4E" w:rsidR="00021B2C" w:rsidRDefault="006009C2" w:rsidP="00D30CA8">
      <w:pPr>
        <w:pStyle w:val="ListParagraph"/>
        <w:numPr>
          <w:ilvl w:val="0"/>
          <w:numId w:val="10"/>
        </w:numPr>
        <w:spacing w:after="0" w:line="276" w:lineRule="auto"/>
      </w:pPr>
      <w:r w:rsidRPr="005B1DA3">
        <w:t>Maintai</w:t>
      </w:r>
      <w:r>
        <w:t>ned</w:t>
      </w:r>
      <w:r w:rsidRPr="005B1DA3">
        <w:t xml:space="preserve"> </w:t>
      </w:r>
      <w:r>
        <w:t>and</w:t>
      </w:r>
      <w:r w:rsidR="006C7FD7">
        <w:t xml:space="preserve"> </w:t>
      </w:r>
      <w:r w:rsidR="00021B2C" w:rsidRPr="005B1DA3">
        <w:t>operated battery powered machinery</w:t>
      </w:r>
      <w:r w:rsidR="005702D5">
        <w:t xml:space="preserve"> </w:t>
      </w:r>
      <w:r w:rsidR="00434160">
        <w:t xml:space="preserve">which provided exposure to high power electrical safety </w:t>
      </w:r>
      <w:r w:rsidR="00B11572">
        <w:t>procedures.</w:t>
      </w:r>
    </w:p>
    <w:p w14:paraId="46C7EA60" w14:textId="77777777" w:rsidR="004714A9" w:rsidRPr="005B1DA3" w:rsidRDefault="004714A9" w:rsidP="004714A9">
      <w:pPr>
        <w:pStyle w:val="ListParagraph"/>
        <w:spacing w:after="0" w:line="276" w:lineRule="auto"/>
        <w:ind w:left="682"/>
      </w:pPr>
    </w:p>
    <w:p w14:paraId="011E0551" w14:textId="15B1C807" w:rsidR="00212CB8" w:rsidRPr="00D413F9" w:rsidRDefault="002A49B1" w:rsidP="004C7399">
      <w:pPr>
        <w:pStyle w:val="Heading3"/>
        <w:jc w:val="both"/>
      </w:pPr>
      <w:r>
        <w:t>October</w:t>
      </w:r>
      <w:r w:rsidR="00212CB8">
        <w:t xml:space="preserve"> 201</w:t>
      </w:r>
      <w:r>
        <w:t>7</w:t>
      </w:r>
      <w:r w:rsidR="00212CB8">
        <w:t xml:space="preserve"> </w:t>
      </w:r>
      <w:r w:rsidR="00212CB8" w:rsidRPr="00D413F9">
        <w:t>–</w:t>
      </w:r>
      <w:r w:rsidR="00212CB8">
        <w:t xml:space="preserve"> </w:t>
      </w:r>
      <w:r>
        <w:t>March</w:t>
      </w:r>
      <w:r w:rsidR="00212CB8">
        <w:t xml:space="preserve"> 201</w:t>
      </w:r>
      <w:r>
        <w:t>9</w:t>
      </w:r>
    </w:p>
    <w:p w14:paraId="77BEB16A" w14:textId="553F2304" w:rsidR="003A548F" w:rsidRPr="00E7623D" w:rsidRDefault="009813D1" w:rsidP="004C7399">
      <w:pPr>
        <w:pStyle w:val="Heading2"/>
        <w:jc w:val="both"/>
        <w:rPr>
          <w:sz w:val="28"/>
          <w:szCs w:val="28"/>
        </w:rPr>
      </w:pPr>
      <w:r>
        <w:rPr>
          <w:sz w:val="28"/>
          <w:szCs w:val="28"/>
        </w:rPr>
        <w:t>Retail Associate</w:t>
      </w:r>
      <w:r w:rsidR="003A548F" w:rsidRPr="00E7623D">
        <w:rPr>
          <w:sz w:val="28"/>
          <w:szCs w:val="28"/>
        </w:rPr>
        <w:t xml:space="preserve"> / </w:t>
      </w:r>
      <w:r w:rsidRPr="006D530B">
        <w:rPr>
          <w:rStyle w:val="Emphasis"/>
          <w:color w:val="000000" w:themeColor="text1"/>
          <w:sz w:val="28"/>
          <w:szCs w:val="28"/>
        </w:rPr>
        <w:t>Dollar Tree Canada</w:t>
      </w:r>
      <w:r w:rsidR="003A548F" w:rsidRPr="00E7623D">
        <w:rPr>
          <w:rStyle w:val="Emphasis"/>
          <w:sz w:val="28"/>
          <w:szCs w:val="28"/>
        </w:rPr>
        <w:t>, Calgary AB</w:t>
      </w:r>
    </w:p>
    <w:p w14:paraId="6CAB2B8A" w14:textId="29C2A8B2" w:rsidR="009401A9" w:rsidRPr="005B1DA3" w:rsidRDefault="00673387" w:rsidP="00D30CA8">
      <w:pPr>
        <w:pStyle w:val="ListParagraph"/>
        <w:numPr>
          <w:ilvl w:val="0"/>
          <w:numId w:val="11"/>
        </w:numPr>
        <w:spacing w:after="0" w:line="276" w:lineRule="auto"/>
      </w:pPr>
      <w:r>
        <w:t>Resolved customer is</w:t>
      </w:r>
      <w:r w:rsidR="009C5335">
        <w:t xml:space="preserve">sues and addressed </w:t>
      </w:r>
      <w:r w:rsidR="00B11572">
        <w:t>concerns.</w:t>
      </w:r>
    </w:p>
    <w:p w14:paraId="7DB22F36" w14:textId="273C459D" w:rsidR="009401A9" w:rsidRPr="005B1DA3" w:rsidRDefault="00A621E7" w:rsidP="00D30CA8">
      <w:pPr>
        <w:pStyle w:val="ListParagraph"/>
        <w:numPr>
          <w:ilvl w:val="0"/>
          <w:numId w:val="11"/>
        </w:numPr>
        <w:spacing w:after="0" w:line="276" w:lineRule="auto"/>
      </w:pPr>
      <w:r>
        <w:t>Provided a positive</w:t>
      </w:r>
      <w:r w:rsidR="00FB0DD5">
        <w:t xml:space="preserve"> customer experience with fair, friendly, and courteous </w:t>
      </w:r>
      <w:r w:rsidR="00B11572">
        <w:t>service.</w:t>
      </w:r>
    </w:p>
    <w:p w14:paraId="37CA21FB" w14:textId="705A37B4" w:rsidR="009401A9" w:rsidRDefault="00CF3297" w:rsidP="00D30CA8">
      <w:pPr>
        <w:pStyle w:val="ListParagraph"/>
        <w:numPr>
          <w:ilvl w:val="0"/>
          <w:numId w:val="11"/>
        </w:numPr>
        <w:spacing w:after="0" w:line="276" w:lineRule="auto"/>
      </w:pPr>
      <w:r>
        <w:t>Distributed merchandise in an efficient and organized manner</w:t>
      </w:r>
      <w:r w:rsidR="00A55E93">
        <w:t>.</w:t>
      </w:r>
    </w:p>
    <w:p w14:paraId="34CCCF86" w14:textId="660531F3" w:rsidR="003B7485" w:rsidRDefault="009401A9" w:rsidP="00D30CA8">
      <w:pPr>
        <w:pStyle w:val="ListParagraph"/>
        <w:numPr>
          <w:ilvl w:val="0"/>
          <w:numId w:val="11"/>
        </w:numPr>
        <w:spacing w:after="0" w:line="276" w:lineRule="auto"/>
      </w:pPr>
      <w:r>
        <w:t xml:space="preserve">Responsible for completing sales and balanced </w:t>
      </w:r>
      <w:r w:rsidR="00CF3297">
        <w:t>till</w:t>
      </w:r>
      <w:r>
        <w:t xml:space="preserve"> at the end of the night</w:t>
      </w:r>
      <w:r w:rsidR="00A55E93">
        <w:t>.</w:t>
      </w:r>
    </w:p>
    <w:p w14:paraId="0EA6447F" w14:textId="77777777" w:rsidR="003B7485" w:rsidRDefault="003B7485" w:rsidP="003B7485">
      <w:pPr>
        <w:pStyle w:val="Heading1"/>
        <w:jc w:val="both"/>
      </w:pPr>
      <w:r>
        <w:t>Extracurriculars Activities</w:t>
      </w:r>
    </w:p>
    <w:p w14:paraId="1B9E72FD" w14:textId="77777777" w:rsidR="003B7485" w:rsidRPr="00BC0A32" w:rsidRDefault="003B7485" w:rsidP="003B7485">
      <w:pPr>
        <w:pStyle w:val="Heading2"/>
        <w:rPr>
          <w:sz w:val="28"/>
          <w:szCs w:val="24"/>
        </w:rPr>
      </w:pPr>
      <w:r w:rsidRPr="00BC0A32">
        <w:rPr>
          <w:sz w:val="28"/>
          <w:szCs w:val="24"/>
        </w:rPr>
        <w:t>Vehicle Maintenance and Repair</w:t>
      </w:r>
    </w:p>
    <w:p w14:paraId="28AE05E4" w14:textId="77777777" w:rsidR="003B7485" w:rsidRDefault="003B7485" w:rsidP="00D30CA8">
      <w:pPr>
        <w:pStyle w:val="ListParagraph"/>
        <w:numPr>
          <w:ilvl w:val="0"/>
          <w:numId w:val="18"/>
        </w:numPr>
      </w:pPr>
      <w:r>
        <w:t>Experienced in the maintenance and operation of the following systems:</w:t>
      </w:r>
    </w:p>
    <w:p w14:paraId="3724B539" w14:textId="77777777" w:rsidR="003B7485" w:rsidRDefault="003B7485" w:rsidP="00D30CA8">
      <w:pPr>
        <w:pStyle w:val="ListParagraph"/>
        <w:numPr>
          <w:ilvl w:val="1"/>
          <w:numId w:val="18"/>
        </w:numPr>
      </w:pPr>
      <w:r>
        <w:t>Suspension &amp; Steering</w:t>
      </w:r>
    </w:p>
    <w:p w14:paraId="16492ACB" w14:textId="77777777" w:rsidR="003B7485" w:rsidRDefault="003B7485" w:rsidP="00D30CA8">
      <w:pPr>
        <w:pStyle w:val="ListParagraph"/>
        <w:numPr>
          <w:ilvl w:val="2"/>
          <w:numId w:val="18"/>
        </w:numPr>
      </w:pPr>
      <w:r>
        <w:t>Installation of new steering rack, shocks, and control arms – 2000 Jeep Cherokee Sport</w:t>
      </w:r>
    </w:p>
    <w:p w14:paraId="0FFB747B" w14:textId="77777777" w:rsidR="003B7485" w:rsidRDefault="003B7485" w:rsidP="00D30CA8">
      <w:pPr>
        <w:pStyle w:val="ListParagraph"/>
        <w:numPr>
          <w:ilvl w:val="1"/>
          <w:numId w:val="18"/>
        </w:numPr>
      </w:pPr>
      <w:r>
        <w:t>Engine</w:t>
      </w:r>
    </w:p>
    <w:p w14:paraId="3CB05825" w14:textId="77777777" w:rsidR="003B7485" w:rsidRDefault="003B7485" w:rsidP="00D30CA8">
      <w:pPr>
        <w:pStyle w:val="ListParagraph"/>
        <w:numPr>
          <w:ilvl w:val="2"/>
          <w:numId w:val="18"/>
        </w:numPr>
      </w:pPr>
      <w:r>
        <w:t>Installation of new water pump, coolant lines, and timing belt – 2000 Jeep Cherokee Sport</w:t>
      </w:r>
    </w:p>
    <w:p w14:paraId="54324587" w14:textId="77777777" w:rsidR="003B7485" w:rsidRDefault="003B7485" w:rsidP="00D30CA8">
      <w:pPr>
        <w:pStyle w:val="ListParagraph"/>
        <w:numPr>
          <w:ilvl w:val="2"/>
          <w:numId w:val="18"/>
        </w:numPr>
      </w:pPr>
      <w:r>
        <w:t>Complete engine tear down and removal – 2005 Dodge Ram 1500</w:t>
      </w:r>
    </w:p>
    <w:p w14:paraId="7F7B61A2" w14:textId="63887450" w:rsidR="00D27C04" w:rsidRDefault="00D27C04" w:rsidP="00D30CA8">
      <w:pPr>
        <w:pStyle w:val="ListParagraph"/>
        <w:numPr>
          <w:ilvl w:val="2"/>
          <w:numId w:val="18"/>
        </w:numPr>
      </w:pPr>
      <w:r>
        <w:t>Spark plu</w:t>
      </w:r>
      <w:r w:rsidR="002A2188">
        <w:t xml:space="preserve">g and </w:t>
      </w:r>
      <w:r>
        <w:t>coil pack</w:t>
      </w:r>
      <w:r w:rsidR="002A2188">
        <w:t xml:space="preserve"> replacement – Multiple Vehicles</w:t>
      </w:r>
    </w:p>
    <w:p w14:paraId="27A22DD4" w14:textId="77777777" w:rsidR="003B7485" w:rsidRDefault="003B7485" w:rsidP="00D30CA8">
      <w:pPr>
        <w:pStyle w:val="ListParagraph"/>
        <w:numPr>
          <w:ilvl w:val="1"/>
          <w:numId w:val="18"/>
        </w:numPr>
      </w:pPr>
      <w:r>
        <w:t>Wheels &amp; Brakes</w:t>
      </w:r>
    </w:p>
    <w:p w14:paraId="13C4D311" w14:textId="77777777" w:rsidR="003B7485" w:rsidRDefault="003B7485" w:rsidP="00D30CA8">
      <w:pPr>
        <w:pStyle w:val="ListParagraph"/>
        <w:numPr>
          <w:ilvl w:val="2"/>
          <w:numId w:val="18"/>
        </w:numPr>
      </w:pPr>
      <w:r>
        <w:t>Installation of new brake pads, rotors, and calipers – Multiple Vehicles</w:t>
      </w:r>
    </w:p>
    <w:p w14:paraId="00E1FDBC" w14:textId="77777777" w:rsidR="003B7485" w:rsidRDefault="003B7485" w:rsidP="00D30CA8">
      <w:pPr>
        <w:pStyle w:val="ListParagraph"/>
        <w:numPr>
          <w:ilvl w:val="1"/>
          <w:numId w:val="18"/>
        </w:numPr>
      </w:pPr>
      <w:r>
        <w:t>Drivetrain</w:t>
      </w:r>
    </w:p>
    <w:p w14:paraId="78CFBE81" w14:textId="77777777" w:rsidR="003B7485" w:rsidRDefault="003B7485" w:rsidP="00D30CA8">
      <w:pPr>
        <w:pStyle w:val="ListParagraph"/>
        <w:numPr>
          <w:ilvl w:val="2"/>
          <w:numId w:val="18"/>
        </w:numPr>
      </w:pPr>
      <w:r>
        <w:t>Replacement of front differential – 2000 Jeep Cherokee Sport</w:t>
      </w:r>
    </w:p>
    <w:p w14:paraId="54CC5752" w14:textId="77777777" w:rsidR="003B7485" w:rsidRDefault="003B7485" w:rsidP="00D30CA8">
      <w:pPr>
        <w:pStyle w:val="ListParagraph"/>
        <w:numPr>
          <w:ilvl w:val="2"/>
          <w:numId w:val="18"/>
        </w:numPr>
      </w:pPr>
      <w:r>
        <w:t>Driveshaft &amp; U-joint replacement – 2000 Jeep Cherokee Sport</w:t>
      </w:r>
    </w:p>
    <w:p w14:paraId="671971F8" w14:textId="761EC7C8" w:rsidR="00387C83" w:rsidRDefault="003B7485" w:rsidP="00D30CA8">
      <w:pPr>
        <w:pStyle w:val="ListParagraph"/>
        <w:numPr>
          <w:ilvl w:val="2"/>
          <w:numId w:val="18"/>
        </w:numPr>
      </w:pPr>
      <w:r>
        <w:t>Differential, engine, transfer case fluid changes – 2000 Jeep Cherokee Sport</w:t>
      </w:r>
    </w:p>
    <w:p w14:paraId="3D7B23FD" w14:textId="6F443FE6" w:rsidR="00D60C27" w:rsidRDefault="00442BD3" w:rsidP="00D60C27">
      <w:pPr>
        <w:pStyle w:val="Heading3"/>
        <w:jc w:val="both"/>
      </w:pPr>
      <w:r>
        <w:t>January</w:t>
      </w:r>
      <w:r w:rsidR="00D60C27">
        <w:t xml:space="preserve"> 20</w:t>
      </w:r>
      <w:r w:rsidR="008B3883">
        <w:t>2</w:t>
      </w:r>
      <w:r>
        <w:t>2</w:t>
      </w:r>
      <w:r w:rsidR="00D60C27">
        <w:t xml:space="preserve"> </w:t>
      </w:r>
      <w:r w:rsidR="00D60C27" w:rsidRPr="00D413F9">
        <w:t>–</w:t>
      </w:r>
      <w:r>
        <w:t xml:space="preserve"> January 2023</w:t>
      </w:r>
    </w:p>
    <w:p w14:paraId="082F77A6" w14:textId="77777777" w:rsidR="003B7485" w:rsidRDefault="003B7485" w:rsidP="003B7485">
      <w:pPr>
        <w:pStyle w:val="Heading2"/>
        <w:rPr>
          <w:color w:val="auto"/>
          <w:sz w:val="28"/>
          <w:szCs w:val="24"/>
        </w:rPr>
      </w:pPr>
      <w:r w:rsidRPr="003034BB">
        <w:rPr>
          <w:sz w:val="28"/>
          <w:szCs w:val="24"/>
        </w:rPr>
        <w:t>Zeus Electric Motorsport</w:t>
      </w:r>
      <w:r>
        <w:rPr>
          <w:sz w:val="28"/>
          <w:szCs w:val="24"/>
        </w:rPr>
        <w:t xml:space="preserve"> / </w:t>
      </w:r>
      <w:r w:rsidRPr="003034BB">
        <w:rPr>
          <w:color w:val="auto"/>
          <w:sz w:val="28"/>
          <w:szCs w:val="24"/>
        </w:rPr>
        <w:t>University of Calgary</w:t>
      </w:r>
    </w:p>
    <w:p w14:paraId="200DBDD9" w14:textId="77777777" w:rsidR="003B7485" w:rsidRDefault="003B7485" w:rsidP="00D30CA8">
      <w:pPr>
        <w:pStyle w:val="ListParagraph"/>
        <w:numPr>
          <w:ilvl w:val="0"/>
          <w:numId w:val="12"/>
        </w:numPr>
      </w:pPr>
      <w:r>
        <w:t>Motor Controller Team Lead</w:t>
      </w:r>
    </w:p>
    <w:p w14:paraId="4A38FD8E" w14:textId="226599DD" w:rsidR="003B7485" w:rsidRDefault="003B7485" w:rsidP="00D30CA8">
      <w:pPr>
        <w:pStyle w:val="ListParagraph"/>
        <w:numPr>
          <w:ilvl w:val="1"/>
          <w:numId w:val="12"/>
        </w:numPr>
      </w:pPr>
      <w:r>
        <w:t>Completed hardware for test circuit of motor controller</w:t>
      </w:r>
      <w:r w:rsidR="006D530B">
        <w:t>.</w:t>
      </w:r>
    </w:p>
    <w:p w14:paraId="0764149E" w14:textId="2ECC7539" w:rsidR="003B7485" w:rsidRDefault="003B7485" w:rsidP="00D30CA8">
      <w:pPr>
        <w:pStyle w:val="ListParagraph"/>
        <w:numPr>
          <w:ilvl w:val="1"/>
          <w:numId w:val="12"/>
        </w:numPr>
      </w:pPr>
      <w:r>
        <w:t>Managed a team of 3 in weekly meetings</w:t>
      </w:r>
      <w:r w:rsidR="006D530B">
        <w:t>.</w:t>
      </w:r>
    </w:p>
    <w:p w14:paraId="2577B7AF" w14:textId="74B9DF8D" w:rsidR="003B7485" w:rsidRDefault="003B7485" w:rsidP="00D30CA8">
      <w:pPr>
        <w:pStyle w:val="ListParagraph"/>
        <w:numPr>
          <w:ilvl w:val="1"/>
          <w:numId w:val="12"/>
        </w:numPr>
      </w:pPr>
      <w:r>
        <w:t>Communicated project updates to other teams and management</w:t>
      </w:r>
      <w:r w:rsidR="006D530B">
        <w:t>.</w:t>
      </w:r>
    </w:p>
    <w:p w14:paraId="7CCE7695" w14:textId="77777777" w:rsidR="003B7485" w:rsidRDefault="003B7485" w:rsidP="003B7485">
      <w:pPr>
        <w:pStyle w:val="Heading2"/>
        <w:rPr>
          <w:sz w:val="28"/>
          <w:szCs w:val="24"/>
        </w:rPr>
      </w:pPr>
      <w:r w:rsidRPr="008B6C93">
        <w:rPr>
          <w:sz w:val="28"/>
          <w:szCs w:val="24"/>
        </w:rPr>
        <w:t>EV Conversion – 1972 Fiat 124 Spider</w:t>
      </w:r>
    </w:p>
    <w:p w14:paraId="17A8334F" w14:textId="19C207E1" w:rsidR="003B7485" w:rsidRDefault="003B7485" w:rsidP="00D30CA8">
      <w:pPr>
        <w:pStyle w:val="ListParagraph"/>
        <w:numPr>
          <w:ilvl w:val="0"/>
          <w:numId w:val="13"/>
        </w:numPr>
      </w:pPr>
      <w:r>
        <w:t>Researched electric vehicle components and operation</w:t>
      </w:r>
      <w:r w:rsidR="006D530B">
        <w:t>.</w:t>
      </w:r>
    </w:p>
    <w:p w14:paraId="62FFE1D8" w14:textId="43B50CB1" w:rsidR="003B7485" w:rsidRDefault="003B7485" w:rsidP="00D30CA8">
      <w:pPr>
        <w:pStyle w:val="ListParagraph"/>
        <w:numPr>
          <w:ilvl w:val="0"/>
          <w:numId w:val="13"/>
        </w:numPr>
      </w:pPr>
      <w:r>
        <w:t>Selected components for a higher horsepower drive system</w:t>
      </w:r>
      <w:r w:rsidR="006D530B">
        <w:t>.</w:t>
      </w:r>
    </w:p>
    <w:p w14:paraId="6C1CCA7B" w14:textId="77777777" w:rsidR="0070237E" w:rsidRDefault="002E43BE" w:rsidP="004C7399">
      <w:pPr>
        <w:pStyle w:val="Heading1"/>
        <w:pBdr>
          <w:top w:val="single" w:sz="4" w:space="0" w:color="A6A6A6" w:themeColor="background1" w:themeShade="A6"/>
        </w:pBdr>
        <w:jc w:val="both"/>
      </w:pPr>
      <w:sdt>
        <w:sdtPr>
          <w:alias w:val="Education:"/>
          <w:tag w:val="Education:"/>
          <w:id w:val="543866955"/>
          <w:placeholder>
            <w:docPart w:val="C1987C8B626A48A1B6EC8CBF10F16061"/>
          </w:placeholder>
          <w:temporary/>
          <w:showingPlcHdr/>
        </w:sdtPr>
        <w:sdtEndPr/>
        <w:sdtContent>
          <w:r w:rsidR="0070237E" w:rsidRPr="0070237E">
            <w:t>Education</w:t>
          </w:r>
        </w:sdtContent>
      </w:sdt>
    </w:p>
    <w:p w14:paraId="3C575278" w14:textId="77777777" w:rsidR="00967404" w:rsidRDefault="00967404" w:rsidP="00967404">
      <w:pPr>
        <w:pStyle w:val="Heading3"/>
        <w:jc w:val="both"/>
      </w:pPr>
      <w:r>
        <w:lastRenderedPageBreak/>
        <w:t xml:space="preserve">September 2019 </w:t>
      </w:r>
      <w:r w:rsidRPr="00D413F9">
        <w:t>–</w:t>
      </w:r>
      <w:r>
        <w:t xml:space="preserve"> PRESENT</w:t>
      </w:r>
    </w:p>
    <w:p w14:paraId="64EB2CF5" w14:textId="691CEB86" w:rsidR="00967404" w:rsidRDefault="004C6ABE" w:rsidP="00967404">
      <w:pPr>
        <w:pStyle w:val="Heading2"/>
        <w:jc w:val="both"/>
        <w:rPr>
          <w:rStyle w:val="Emphasis"/>
          <w:sz w:val="28"/>
          <w:szCs w:val="28"/>
        </w:rPr>
      </w:pPr>
      <w:r>
        <w:rPr>
          <w:sz w:val="28"/>
          <w:szCs w:val="28"/>
        </w:rPr>
        <w:t>3</w:t>
      </w:r>
      <w:r w:rsidR="00E05350">
        <w:rPr>
          <w:sz w:val="28"/>
          <w:szCs w:val="28"/>
          <w:vertAlign w:val="superscript"/>
        </w:rPr>
        <w:t>r</w:t>
      </w:r>
      <w:r w:rsidR="00967404" w:rsidRPr="00212BA8">
        <w:rPr>
          <w:sz w:val="28"/>
          <w:szCs w:val="28"/>
          <w:vertAlign w:val="superscript"/>
        </w:rPr>
        <w:t>d</w:t>
      </w:r>
      <w:r w:rsidR="00967404">
        <w:rPr>
          <w:sz w:val="28"/>
          <w:szCs w:val="28"/>
        </w:rPr>
        <w:t xml:space="preserve"> </w:t>
      </w:r>
      <w:r w:rsidR="00967404" w:rsidRPr="00E7623D">
        <w:rPr>
          <w:sz w:val="28"/>
          <w:szCs w:val="28"/>
        </w:rPr>
        <w:t xml:space="preserve">Year </w:t>
      </w:r>
      <w:r w:rsidR="00091C18">
        <w:rPr>
          <w:sz w:val="28"/>
          <w:szCs w:val="28"/>
        </w:rPr>
        <w:t>Electrical</w:t>
      </w:r>
      <w:r w:rsidR="00967404">
        <w:rPr>
          <w:sz w:val="28"/>
          <w:szCs w:val="28"/>
        </w:rPr>
        <w:t xml:space="preserve"> </w:t>
      </w:r>
      <w:r w:rsidR="00967404" w:rsidRPr="00E7623D">
        <w:rPr>
          <w:sz w:val="28"/>
          <w:szCs w:val="28"/>
        </w:rPr>
        <w:t xml:space="preserve">Engineering / </w:t>
      </w:r>
      <w:r w:rsidR="00967404" w:rsidRPr="006D530B">
        <w:rPr>
          <w:rStyle w:val="Emphasis"/>
          <w:color w:val="000000" w:themeColor="text1"/>
          <w:sz w:val="28"/>
          <w:szCs w:val="28"/>
        </w:rPr>
        <w:t>University of Calgary</w:t>
      </w:r>
    </w:p>
    <w:p w14:paraId="43C57967" w14:textId="7C63C8A1" w:rsidR="00554B71" w:rsidRDefault="00554B71" w:rsidP="00D30CA8">
      <w:pPr>
        <w:pStyle w:val="ListParagraph"/>
        <w:numPr>
          <w:ilvl w:val="0"/>
          <w:numId w:val="14"/>
        </w:numPr>
        <w:jc w:val="both"/>
      </w:pPr>
      <w:r>
        <w:t>Minor: Mechatronics Engineering</w:t>
      </w:r>
    </w:p>
    <w:p w14:paraId="09AFBF3A" w14:textId="201D68AE" w:rsidR="00114930" w:rsidRDefault="00554B71" w:rsidP="00D30CA8">
      <w:pPr>
        <w:pStyle w:val="ListParagraph"/>
        <w:numPr>
          <w:ilvl w:val="0"/>
          <w:numId w:val="14"/>
        </w:numPr>
        <w:jc w:val="both"/>
      </w:pPr>
      <w:r>
        <w:t>GPA: 3.</w:t>
      </w:r>
      <w:r w:rsidR="004E2BA8">
        <w:t>72</w:t>
      </w:r>
    </w:p>
    <w:p w14:paraId="303D7372" w14:textId="34505A94" w:rsidR="0070237E" w:rsidRDefault="001311BA" w:rsidP="004C7399">
      <w:pPr>
        <w:pStyle w:val="Heading3"/>
        <w:jc w:val="both"/>
      </w:pPr>
      <w:r>
        <w:t>July</w:t>
      </w:r>
      <w:r w:rsidR="007F1084">
        <w:t xml:space="preserve"> 201</w:t>
      </w:r>
      <w:r>
        <w:t>9</w:t>
      </w:r>
      <w:r w:rsidR="007F1084">
        <w:t xml:space="preserve"> </w:t>
      </w:r>
      <w:r w:rsidR="007F1084" w:rsidRPr="00D413F9">
        <w:t>–</w:t>
      </w:r>
      <w:r w:rsidR="007F1084">
        <w:t xml:space="preserve"> </w:t>
      </w:r>
      <w:r>
        <w:t>August 2019</w:t>
      </w:r>
    </w:p>
    <w:p w14:paraId="4082BAAD" w14:textId="63E3DC75" w:rsidR="0070237E" w:rsidRPr="006D530B" w:rsidRDefault="00A115AD" w:rsidP="004C7399">
      <w:pPr>
        <w:pStyle w:val="Heading2"/>
        <w:jc w:val="both"/>
        <w:rPr>
          <w:color w:val="000000" w:themeColor="text1"/>
          <w:sz w:val="28"/>
          <w:szCs w:val="28"/>
        </w:rPr>
      </w:pPr>
      <w:r>
        <w:rPr>
          <w:sz w:val="28"/>
          <w:szCs w:val="28"/>
        </w:rPr>
        <w:t>Python for Machine Learning and Data Science Bootcamp</w:t>
      </w:r>
      <w:r w:rsidR="00E03F71" w:rsidRPr="00E7623D">
        <w:rPr>
          <w:sz w:val="28"/>
          <w:szCs w:val="28"/>
        </w:rPr>
        <w:t xml:space="preserve"> </w:t>
      </w:r>
      <w:r w:rsidR="0095272C" w:rsidRPr="00E7623D">
        <w:rPr>
          <w:sz w:val="28"/>
          <w:szCs w:val="28"/>
        </w:rPr>
        <w:t>/</w:t>
      </w:r>
      <w:r w:rsidR="0070237E" w:rsidRPr="00E7623D">
        <w:rPr>
          <w:sz w:val="28"/>
          <w:szCs w:val="28"/>
        </w:rPr>
        <w:t xml:space="preserve"> </w:t>
      </w:r>
      <w:r w:rsidRPr="006D530B">
        <w:rPr>
          <w:rStyle w:val="Emphasis"/>
          <w:color w:val="000000" w:themeColor="text1"/>
          <w:sz w:val="28"/>
          <w:szCs w:val="28"/>
        </w:rPr>
        <w:t>Udemy</w:t>
      </w:r>
    </w:p>
    <w:p w14:paraId="016E28D6" w14:textId="346ABBEB" w:rsidR="00D90BB6" w:rsidRDefault="00D90BB6" w:rsidP="00D30CA8">
      <w:pPr>
        <w:pStyle w:val="ListParagraph"/>
        <w:numPr>
          <w:ilvl w:val="0"/>
          <w:numId w:val="15"/>
        </w:numPr>
        <w:jc w:val="both"/>
      </w:pPr>
      <w:r>
        <w:t xml:space="preserve">Gained knowledge on data analysis using </w:t>
      </w:r>
      <w:r w:rsidR="00022B43">
        <w:t>P</w:t>
      </w:r>
      <w:r>
        <w:t>andas</w:t>
      </w:r>
      <w:r w:rsidR="00DA14A5">
        <w:t xml:space="preserve"> and</w:t>
      </w:r>
      <w:r>
        <w:t xml:space="preserve"> </w:t>
      </w:r>
      <w:r w:rsidR="00022B43">
        <w:t>N</w:t>
      </w:r>
      <w:r>
        <w:t>umpy</w:t>
      </w:r>
      <w:r w:rsidR="008B01C1">
        <w:t xml:space="preserve"> </w:t>
      </w:r>
      <w:r w:rsidR="00144408">
        <w:t>P</w:t>
      </w:r>
      <w:r w:rsidR="008B01C1">
        <w:t xml:space="preserve">ython </w:t>
      </w:r>
      <w:r w:rsidR="00467AC2">
        <w:t>libraries.</w:t>
      </w:r>
    </w:p>
    <w:p w14:paraId="76DAC379" w14:textId="6346806A" w:rsidR="001D0D80" w:rsidRDefault="001D0D80" w:rsidP="00D30CA8">
      <w:pPr>
        <w:pStyle w:val="ListParagraph"/>
        <w:numPr>
          <w:ilvl w:val="0"/>
          <w:numId w:val="15"/>
        </w:numPr>
        <w:jc w:val="both"/>
      </w:pPr>
      <w:r>
        <w:t xml:space="preserve">Acquired data visualization skills </w:t>
      </w:r>
      <w:r w:rsidR="008B01C1">
        <w:t>using</w:t>
      </w:r>
      <w:r w:rsidR="00022B43">
        <w:t xml:space="preserve"> M</w:t>
      </w:r>
      <w:r>
        <w:t xml:space="preserve">atplotlib, </w:t>
      </w:r>
      <w:r w:rsidR="00022B43">
        <w:t xml:space="preserve">Seaborn, and Plotly </w:t>
      </w:r>
      <w:r w:rsidR="00144408">
        <w:t>P</w:t>
      </w:r>
      <w:r w:rsidR="00022B43">
        <w:t xml:space="preserve">ython </w:t>
      </w:r>
      <w:r w:rsidR="00467AC2">
        <w:t>libraries.</w:t>
      </w:r>
    </w:p>
    <w:p w14:paraId="6A10E388" w14:textId="0CD93D41" w:rsidR="00B65124" w:rsidRDefault="001311BA" w:rsidP="00D30CA8">
      <w:pPr>
        <w:pStyle w:val="ListParagraph"/>
        <w:numPr>
          <w:ilvl w:val="0"/>
          <w:numId w:val="15"/>
        </w:numPr>
        <w:jc w:val="both"/>
      </w:pPr>
      <w:r>
        <w:t xml:space="preserve">Utilized knowledge to produce machine learning models capable of predicting </w:t>
      </w:r>
      <w:r w:rsidR="00D90BB6">
        <w:t xml:space="preserve">tool failures in real </w:t>
      </w:r>
      <w:r w:rsidR="00467AC2">
        <w:t>time.</w:t>
      </w:r>
    </w:p>
    <w:p w14:paraId="3B2140A4" w14:textId="55E0AFA7" w:rsidR="00400ED1" w:rsidRDefault="00400ED1" w:rsidP="00400ED1">
      <w:pPr>
        <w:pStyle w:val="Heading3"/>
        <w:jc w:val="both"/>
      </w:pPr>
      <w:r>
        <w:t xml:space="preserve">May 2023 </w:t>
      </w:r>
      <w:r w:rsidRPr="00D413F9">
        <w:t>–</w:t>
      </w:r>
      <w:r>
        <w:t xml:space="preserve"> June 2023</w:t>
      </w:r>
    </w:p>
    <w:p w14:paraId="05B99ECF" w14:textId="0C7E4F7F" w:rsidR="00400ED1" w:rsidRPr="006D530B" w:rsidRDefault="00400ED1" w:rsidP="00400ED1">
      <w:pPr>
        <w:pStyle w:val="Heading2"/>
        <w:jc w:val="both"/>
        <w:rPr>
          <w:color w:val="000000" w:themeColor="text1"/>
          <w:sz w:val="28"/>
          <w:szCs w:val="28"/>
        </w:rPr>
      </w:pPr>
      <w:r>
        <w:rPr>
          <w:sz w:val="28"/>
          <w:szCs w:val="28"/>
        </w:rPr>
        <w:t>An Introduction to Reliability Engineering</w:t>
      </w:r>
      <w:r w:rsidRPr="00E7623D">
        <w:rPr>
          <w:sz w:val="28"/>
          <w:szCs w:val="28"/>
        </w:rPr>
        <w:t xml:space="preserve"> / </w:t>
      </w:r>
      <w:r w:rsidRPr="006D530B">
        <w:rPr>
          <w:rStyle w:val="Emphasis"/>
          <w:color w:val="000000" w:themeColor="text1"/>
          <w:sz w:val="28"/>
          <w:szCs w:val="28"/>
        </w:rPr>
        <w:t>Udemy</w:t>
      </w:r>
    </w:p>
    <w:p w14:paraId="050FA748" w14:textId="2CA14697" w:rsidR="00400ED1" w:rsidRDefault="00400ED1" w:rsidP="00D30CA8">
      <w:pPr>
        <w:pStyle w:val="ListParagraph"/>
        <w:numPr>
          <w:ilvl w:val="0"/>
          <w:numId w:val="16"/>
        </w:numPr>
        <w:jc w:val="both"/>
      </w:pPr>
      <w:r>
        <w:t>Measures of Reliability</w:t>
      </w:r>
    </w:p>
    <w:p w14:paraId="421DD9B6" w14:textId="3360FCCD" w:rsidR="00400ED1" w:rsidRDefault="00400ED1" w:rsidP="00D30CA8">
      <w:pPr>
        <w:pStyle w:val="ListParagraph"/>
        <w:numPr>
          <w:ilvl w:val="0"/>
          <w:numId w:val="16"/>
        </w:numPr>
        <w:jc w:val="both"/>
      </w:pPr>
      <w:r>
        <w:t>The Fundamentals of Strength-Stress Analysis and Z-Score</w:t>
      </w:r>
    </w:p>
    <w:p w14:paraId="2ACF23A2" w14:textId="3CDE1AA4" w:rsidR="00400ED1" w:rsidRDefault="00400ED1" w:rsidP="00D30CA8">
      <w:pPr>
        <w:pStyle w:val="ListParagraph"/>
        <w:numPr>
          <w:ilvl w:val="0"/>
          <w:numId w:val="16"/>
        </w:numPr>
        <w:jc w:val="both"/>
      </w:pPr>
      <w:r>
        <w:t>Common Reliability Failure Distributions (Weibull and Bathtub Curves)</w:t>
      </w:r>
    </w:p>
    <w:p w14:paraId="2FB0E244" w14:textId="65D62A17" w:rsidR="00400ED1" w:rsidRDefault="00400ED1" w:rsidP="00D30CA8">
      <w:pPr>
        <w:pStyle w:val="ListParagraph"/>
        <w:numPr>
          <w:ilvl w:val="0"/>
          <w:numId w:val="16"/>
        </w:numPr>
        <w:jc w:val="both"/>
      </w:pPr>
      <w:r>
        <w:t>Redundancy, Preventat</w:t>
      </w:r>
      <w:r w:rsidR="00233F33">
        <w:t>ive/Predictive Maintenance, and Derating.</w:t>
      </w:r>
    </w:p>
    <w:p w14:paraId="13138F17" w14:textId="58E4AFFA" w:rsidR="00400ED1" w:rsidRDefault="00233F33" w:rsidP="00D30CA8">
      <w:pPr>
        <w:pStyle w:val="ListParagraph"/>
        <w:numPr>
          <w:ilvl w:val="0"/>
          <w:numId w:val="16"/>
        </w:numPr>
        <w:jc w:val="both"/>
      </w:pPr>
      <w:r>
        <w:t>Life Testing (Accelerated Life Testing, Highly Accelerated Life Testing, and Highly Accelerated Stress Screening)</w:t>
      </w:r>
    </w:p>
    <w:p w14:paraId="73C775A4" w14:textId="2D5AA5EC" w:rsidR="00233F33" w:rsidRDefault="00233F33" w:rsidP="00233F33">
      <w:pPr>
        <w:pStyle w:val="Heading3"/>
        <w:jc w:val="both"/>
      </w:pPr>
      <w:r>
        <w:t xml:space="preserve">June 2023 </w:t>
      </w:r>
      <w:r w:rsidRPr="00D413F9">
        <w:t>–</w:t>
      </w:r>
      <w:r>
        <w:t xml:space="preserve"> Present 2023</w:t>
      </w:r>
    </w:p>
    <w:p w14:paraId="45F915E8" w14:textId="6C018D56" w:rsidR="00233F33" w:rsidRPr="006D530B" w:rsidRDefault="00233F33" w:rsidP="00233F33">
      <w:pPr>
        <w:pStyle w:val="Heading2"/>
        <w:jc w:val="both"/>
        <w:rPr>
          <w:color w:val="000000" w:themeColor="text1"/>
          <w:sz w:val="28"/>
          <w:szCs w:val="28"/>
        </w:rPr>
      </w:pPr>
      <w:r>
        <w:rPr>
          <w:sz w:val="28"/>
          <w:szCs w:val="28"/>
        </w:rPr>
        <w:t>The Complete Financial Analyst Course</w:t>
      </w:r>
      <w:r w:rsidRPr="00E7623D">
        <w:rPr>
          <w:sz w:val="28"/>
          <w:szCs w:val="28"/>
        </w:rPr>
        <w:t xml:space="preserve"> / </w:t>
      </w:r>
      <w:r w:rsidRPr="006D530B">
        <w:rPr>
          <w:rStyle w:val="Emphasis"/>
          <w:color w:val="000000" w:themeColor="text1"/>
          <w:sz w:val="28"/>
          <w:szCs w:val="28"/>
        </w:rPr>
        <w:t>Udemy</w:t>
      </w:r>
    </w:p>
    <w:p w14:paraId="7FCA2C89" w14:textId="29628F83" w:rsidR="00233F33" w:rsidRDefault="00233F33" w:rsidP="00D30CA8">
      <w:pPr>
        <w:pStyle w:val="ListParagraph"/>
        <w:numPr>
          <w:ilvl w:val="0"/>
          <w:numId w:val="17"/>
        </w:numPr>
        <w:jc w:val="both"/>
      </w:pPr>
      <w:r>
        <w:t>Advanced Excel Orientation (Best Practices, Shortcuts, Functions, Charting, Pivot Tables, and Slicers)</w:t>
      </w:r>
    </w:p>
    <w:p w14:paraId="71F92375" w14:textId="46980379" w:rsidR="00233F33" w:rsidRDefault="00233F33" w:rsidP="00D30CA8">
      <w:pPr>
        <w:pStyle w:val="ListParagraph"/>
        <w:numPr>
          <w:ilvl w:val="0"/>
          <w:numId w:val="17"/>
        </w:numPr>
        <w:jc w:val="both"/>
      </w:pPr>
      <w:r>
        <w:t>Building Flexible Models in Excel</w:t>
      </w:r>
    </w:p>
    <w:p w14:paraId="50CA0768" w14:textId="1DFAD7CD" w:rsidR="00233F33" w:rsidRDefault="00233F33" w:rsidP="00D30CA8">
      <w:pPr>
        <w:pStyle w:val="ListParagraph"/>
        <w:numPr>
          <w:ilvl w:val="0"/>
          <w:numId w:val="17"/>
        </w:numPr>
        <w:jc w:val="both"/>
      </w:pPr>
      <w:r>
        <w:t>Working with Balance Sheets and Building a Complete 3-Statement Financial Model</w:t>
      </w:r>
    </w:p>
    <w:p w14:paraId="583FE29C" w14:textId="77777777" w:rsidR="00233F33" w:rsidRDefault="00233F33" w:rsidP="00233F33">
      <w:pPr>
        <w:jc w:val="both"/>
      </w:pPr>
    </w:p>
    <w:p w14:paraId="0C5B0A77" w14:textId="77777777" w:rsidR="00434074" w:rsidRDefault="00B77100" w:rsidP="004C7399">
      <w:pPr>
        <w:pStyle w:val="Heading1"/>
        <w:jc w:val="both"/>
      </w:pPr>
      <w:r>
        <w:t>Certifications</w:t>
      </w:r>
    </w:p>
    <w:p w14:paraId="1BAD41DD" w14:textId="24CBC846" w:rsidR="00BC7376" w:rsidRDefault="00233F33" w:rsidP="00D30CA8">
      <w:pPr>
        <w:pStyle w:val="ListParagraph"/>
        <w:numPr>
          <w:ilvl w:val="0"/>
          <w:numId w:val="19"/>
        </w:numPr>
        <w:jc w:val="both"/>
      </w:pPr>
      <w:r>
        <w:t>AIP Fall Protection [</w:t>
      </w:r>
      <w:r w:rsidR="00231D28">
        <w:t xml:space="preserve">Exp: </w:t>
      </w:r>
      <w:r w:rsidR="00B14B74">
        <w:t>30-06-</w:t>
      </w:r>
      <w:r>
        <w:t>2024]</w:t>
      </w:r>
    </w:p>
    <w:p w14:paraId="1E09B7CA" w14:textId="69A4CE7B" w:rsidR="00F95693" w:rsidRDefault="00F95693" w:rsidP="00D30CA8">
      <w:pPr>
        <w:pStyle w:val="ListParagraph"/>
        <w:numPr>
          <w:ilvl w:val="0"/>
          <w:numId w:val="19"/>
        </w:numPr>
        <w:jc w:val="both"/>
      </w:pPr>
      <w:r>
        <w:t>Construction Safety (CSTS-09</w:t>
      </w:r>
      <w:r w:rsidR="008B01C1">
        <w:t>)</w:t>
      </w:r>
      <w:r w:rsidR="00967404">
        <w:t xml:space="preserve"> </w:t>
      </w:r>
    </w:p>
    <w:p w14:paraId="72923AB1" w14:textId="5342A7C8" w:rsidR="00233F33" w:rsidRDefault="00233F33" w:rsidP="00D30CA8">
      <w:pPr>
        <w:pStyle w:val="ListParagraph"/>
        <w:numPr>
          <w:ilvl w:val="0"/>
          <w:numId w:val="19"/>
        </w:numPr>
        <w:jc w:val="both"/>
      </w:pPr>
      <w:r>
        <w:t>Field Level Hazard Assessment (FLHA) Training [May 2023]</w:t>
      </w:r>
    </w:p>
    <w:p w14:paraId="724E7C09" w14:textId="1D22CBAA" w:rsidR="00233F33" w:rsidRDefault="00233F33" w:rsidP="00D30CA8">
      <w:pPr>
        <w:pStyle w:val="ListParagraph"/>
        <w:numPr>
          <w:ilvl w:val="0"/>
          <w:numId w:val="19"/>
        </w:numPr>
        <w:jc w:val="both"/>
      </w:pPr>
      <w:r>
        <w:t>Lock Out / Tag Out Certificate [May 2023]</w:t>
      </w:r>
    </w:p>
    <w:p w14:paraId="5AEBF633" w14:textId="7826A14B" w:rsidR="00233F33" w:rsidRDefault="00233F33" w:rsidP="00D30CA8">
      <w:pPr>
        <w:pStyle w:val="ListParagraph"/>
        <w:numPr>
          <w:ilvl w:val="0"/>
          <w:numId w:val="19"/>
        </w:numPr>
        <w:jc w:val="both"/>
      </w:pPr>
      <w:r>
        <w:t>Radiation Awareness and Nuclear Gauge Safety [May 2023]</w:t>
      </w:r>
    </w:p>
    <w:p w14:paraId="7D06A145" w14:textId="241AD36B" w:rsidR="00233F33" w:rsidRDefault="00B14B74" w:rsidP="00D30CA8">
      <w:pPr>
        <w:pStyle w:val="ListParagraph"/>
        <w:numPr>
          <w:ilvl w:val="0"/>
          <w:numId w:val="19"/>
        </w:numPr>
        <w:jc w:val="both"/>
      </w:pPr>
      <w:r>
        <w:t>Workplace Hazardous Materials Information System (WHIMIS) 2015 [May 2023]</w:t>
      </w:r>
    </w:p>
    <w:p w14:paraId="342D7EEC" w14:textId="1D01983A" w:rsidR="00B14B74" w:rsidRDefault="00B14B74" w:rsidP="00D30CA8">
      <w:pPr>
        <w:pStyle w:val="ListParagraph"/>
        <w:numPr>
          <w:ilvl w:val="0"/>
          <w:numId w:val="19"/>
        </w:numPr>
        <w:jc w:val="both"/>
      </w:pPr>
      <w:r>
        <w:t>Canadian Natural H2S Recognition and Safety (Exp. 28-06-2026)</w:t>
      </w:r>
    </w:p>
    <w:p w14:paraId="366E40B1" w14:textId="43D32D16" w:rsidR="00B14B74" w:rsidRDefault="00B14B74" w:rsidP="00D30CA8">
      <w:pPr>
        <w:pStyle w:val="ListParagraph"/>
        <w:numPr>
          <w:ilvl w:val="0"/>
          <w:numId w:val="19"/>
        </w:numPr>
        <w:jc w:val="both"/>
      </w:pPr>
      <w:r>
        <w:t>Confined Space Monitor / Entry (Exp. 28-06-2026)</w:t>
      </w:r>
    </w:p>
    <w:p w14:paraId="177574F2" w14:textId="0F0C6543" w:rsidR="00B14B74" w:rsidRDefault="00B14B74" w:rsidP="00D30CA8">
      <w:pPr>
        <w:pStyle w:val="ListParagraph"/>
        <w:numPr>
          <w:ilvl w:val="0"/>
          <w:numId w:val="19"/>
        </w:numPr>
        <w:jc w:val="both"/>
      </w:pPr>
      <w:r>
        <w:t>Canadian Natural Oil Sands Safe Work Permit (Exp. 10-05-2026)</w:t>
      </w:r>
    </w:p>
    <w:p w14:paraId="69957662" w14:textId="2B52E62D" w:rsidR="00B14B74" w:rsidRDefault="00B14B74" w:rsidP="00D30CA8">
      <w:pPr>
        <w:pStyle w:val="ListParagraph"/>
        <w:numPr>
          <w:ilvl w:val="0"/>
          <w:numId w:val="19"/>
        </w:numPr>
        <w:jc w:val="both"/>
      </w:pPr>
      <w:r>
        <w:t>Canadian Natural Ground Disturbance Code of Practice (Exp. 11-05-2026)</w:t>
      </w:r>
    </w:p>
    <w:p w14:paraId="26551D1F" w14:textId="2425B1BC" w:rsidR="00B14B74" w:rsidRDefault="00B14B74" w:rsidP="00D30CA8">
      <w:pPr>
        <w:pStyle w:val="ListParagraph"/>
        <w:numPr>
          <w:ilvl w:val="0"/>
          <w:numId w:val="19"/>
        </w:numPr>
        <w:jc w:val="both"/>
      </w:pPr>
      <w:r>
        <w:t>Transportation of Dangerous Goods (TDG) Awareness (Exp. 11-05-2026)</w:t>
      </w:r>
    </w:p>
    <w:p w14:paraId="552044E6" w14:textId="209796C9" w:rsidR="00B14B74" w:rsidRDefault="00B14B74" w:rsidP="00D30CA8">
      <w:pPr>
        <w:pStyle w:val="ListParagraph"/>
        <w:numPr>
          <w:ilvl w:val="0"/>
          <w:numId w:val="19"/>
        </w:numPr>
        <w:jc w:val="both"/>
      </w:pPr>
      <w:r>
        <w:t>Normalization of Deviance (Exp. 10-05-2024)</w:t>
      </w:r>
    </w:p>
    <w:p w14:paraId="67CB3EC7" w14:textId="77777777" w:rsidR="008B6C93" w:rsidRDefault="008B6C93" w:rsidP="008B6C93">
      <w:pPr>
        <w:pStyle w:val="Heading1"/>
        <w:jc w:val="both"/>
      </w:pPr>
      <w:r>
        <w:t>Memberships &amp; Affiliations</w:t>
      </w:r>
    </w:p>
    <w:p w14:paraId="69727A50" w14:textId="0324F57A" w:rsidR="008B6C93" w:rsidRDefault="008B6C93" w:rsidP="00D30CA8">
      <w:pPr>
        <w:pStyle w:val="ListParagraph"/>
        <w:numPr>
          <w:ilvl w:val="0"/>
          <w:numId w:val="25"/>
        </w:numPr>
        <w:jc w:val="both"/>
      </w:pPr>
      <w:r>
        <w:t>Institute of Electrical and Electronics Engineers (IEEE)</w:t>
      </w:r>
    </w:p>
    <w:p w14:paraId="11F02FE6" w14:textId="77777777" w:rsidR="00EF2FB7" w:rsidRDefault="00EF2FB7" w:rsidP="00EF2FB7">
      <w:pPr>
        <w:jc w:val="both"/>
      </w:pPr>
    </w:p>
    <w:p w14:paraId="2D7B00E6" w14:textId="6F78705C" w:rsidR="00EF2FB7" w:rsidRDefault="00EF2FB7" w:rsidP="00EF2FB7">
      <w:pPr>
        <w:pStyle w:val="Heading1"/>
        <w:jc w:val="both"/>
      </w:pPr>
      <w:r>
        <w:lastRenderedPageBreak/>
        <w:t>Coursework</w:t>
      </w:r>
    </w:p>
    <w:p w14:paraId="2977C985" w14:textId="77777777" w:rsidR="0039101B" w:rsidRDefault="0039101B" w:rsidP="0039101B">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400 – ENEL Design and Technical Communications (A-)</w:t>
      </w:r>
    </w:p>
    <w:p w14:paraId="737AB1BB" w14:textId="77777777" w:rsidR="0039101B" w:rsidRPr="00296BB2" w:rsidRDefault="0039101B" w:rsidP="00D30CA8">
      <w:pPr>
        <w:pStyle w:val="ListBullet"/>
        <w:numPr>
          <w:ilvl w:val="0"/>
          <w:numId w:val="20"/>
        </w:numPr>
        <w:spacing w:line="276" w:lineRule="auto"/>
        <w:rPr>
          <w:sz w:val="20"/>
          <w:szCs w:val="20"/>
        </w:rPr>
      </w:pPr>
      <w:r w:rsidRPr="00296BB2">
        <w:rPr>
          <w:sz w:val="20"/>
          <w:szCs w:val="20"/>
        </w:rPr>
        <w:t>Programmed an autonomous robot that utilized machine learning to recognize hand signals via camera input for control.</w:t>
      </w:r>
    </w:p>
    <w:p w14:paraId="45013889" w14:textId="77777777" w:rsidR="0039101B" w:rsidRPr="00296BB2" w:rsidRDefault="0039101B" w:rsidP="00D30CA8">
      <w:pPr>
        <w:pStyle w:val="ListBullet"/>
        <w:numPr>
          <w:ilvl w:val="0"/>
          <w:numId w:val="20"/>
        </w:numPr>
        <w:spacing w:line="276" w:lineRule="auto"/>
        <w:rPr>
          <w:sz w:val="20"/>
          <w:szCs w:val="20"/>
        </w:rPr>
      </w:pPr>
      <w:r w:rsidRPr="00296BB2">
        <w:rPr>
          <w:sz w:val="20"/>
          <w:szCs w:val="20"/>
        </w:rPr>
        <w:t>Developed an understanding of Raspberry PI micro-computers.</w:t>
      </w:r>
    </w:p>
    <w:p w14:paraId="6E1FD1E5" w14:textId="7463EDA5" w:rsidR="0039101B" w:rsidRPr="0039101B" w:rsidRDefault="0039101B" w:rsidP="00D30CA8">
      <w:pPr>
        <w:pStyle w:val="ListBullet"/>
        <w:numPr>
          <w:ilvl w:val="0"/>
          <w:numId w:val="20"/>
        </w:numPr>
        <w:spacing w:line="276" w:lineRule="auto"/>
        <w:rPr>
          <w:sz w:val="20"/>
          <w:szCs w:val="20"/>
        </w:rPr>
      </w:pPr>
      <w:r w:rsidRPr="00296BB2">
        <w:rPr>
          <w:sz w:val="20"/>
          <w:szCs w:val="20"/>
        </w:rPr>
        <w:t xml:space="preserve">Enhanced understanding of </w:t>
      </w:r>
      <w:r>
        <w:rPr>
          <w:sz w:val="20"/>
          <w:szCs w:val="20"/>
        </w:rPr>
        <w:t>object-oriented python programming.</w:t>
      </w:r>
    </w:p>
    <w:p w14:paraId="6213B79C" w14:textId="77777777" w:rsidR="0039101B" w:rsidRDefault="0039101B" w:rsidP="00E14AA8">
      <w:pPr>
        <w:pStyle w:val="ListBullet"/>
        <w:numPr>
          <w:ilvl w:val="0"/>
          <w:numId w:val="0"/>
        </w:numPr>
        <w:ind w:left="360" w:hanging="360"/>
        <w:rPr>
          <w:rFonts w:asciiTheme="majorHAnsi" w:hAnsiTheme="majorHAnsi"/>
          <w:b/>
          <w:color w:val="auto"/>
          <w:szCs w:val="28"/>
        </w:rPr>
      </w:pPr>
    </w:p>
    <w:p w14:paraId="23ABB5A1" w14:textId="55C42D89" w:rsidR="00E14AA8" w:rsidRDefault="00E14AA8" w:rsidP="00E14AA8">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441 – Control Systems I (A)</w:t>
      </w:r>
    </w:p>
    <w:p w14:paraId="0D639FD5" w14:textId="1F9F400C" w:rsidR="00E14AA8" w:rsidRPr="008740B4" w:rsidRDefault="00DE76F2" w:rsidP="00D30CA8">
      <w:pPr>
        <w:pStyle w:val="ListBullet"/>
        <w:numPr>
          <w:ilvl w:val="0"/>
          <w:numId w:val="24"/>
        </w:numPr>
        <w:spacing w:line="276" w:lineRule="auto"/>
        <w:rPr>
          <w:sz w:val="20"/>
          <w:szCs w:val="20"/>
        </w:rPr>
      </w:pPr>
      <w:r>
        <w:rPr>
          <w:sz w:val="20"/>
          <w:szCs w:val="20"/>
        </w:rPr>
        <w:t>Component modelling</w:t>
      </w:r>
      <w:r w:rsidR="006104D3">
        <w:rPr>
          <w:sz w:val="20"/>
          <w:szCs w:val="20"/>
        </w:rPr>
        <w:t xml:space="preserve">, </w:t>
      </w:r>
      <w:r w:rsidR="00903DEC">
        <w:rPr>
          <w:sz w:val="20"/>
          <w:szCs w:val="20"/>
        </w:rPr>
        <w:t xml:space="preserve">constructing mathematical models of electro-mechanical systems, state space equations, </w:t>
      </w:r>
      <w:r w:rsidR="00283F1A">
        <w:rPr>
          <w:sz w:val="20"/>
          <w:szCs w:val="20"/>
        </w:rPr>
        <w:t>PID controller design,</w:t>
      </w:r>
      <w:r w:rsidR="00F9205D">
        <w:rPr>
          <w:sz w:val="20"/>
          <w:szCs w:val="20"/>
        </w:rPr>
        <w:t xml:space="preserve"> and performance characteristics of feedback control systems.</w:t>
      </w:r>
    </w:p>
    <w:p w14:paraId="41F766A6" w14:textId="77777777" w:rsidR="00E14AA8" w:rsidRDefault="00E14AA8" w:rsidP="00E14AA8">
      <w:pPr>
        <w:pStyle w:val="ListBullet"/>
        <w:numPr>
          <w:ilvl w:val="0"/>
          <w:numId w:val="0"/>
        </w:numPr>
        <w:spacing w:line="276" w:lineRule="auto"/>
        <w:ind w:left="360" w:hanging="360"/>
        <w:rPr>
          <w:sz w:val="20"/>
          <w:szCs w:val="20"/>
        </w:rPr>
      </w:pPr>
    </w:p>
    <w:p w14:paraId="4B29D7F4" w14:textId="77777777" w:rsidR="00E14AA8" w:rsidRDefault="00E14AA8" w:rsidP="00E14AA8">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469 – Analog Electronic Circuits (A-)</w:t>
      </w:r>
    </w:p>
    <w:p w14:paraId="1F4E89D4" w14:textId="77777777" w:rsidR="00E14AA8" w:rsidRDefault="00E14AA8" w:rsidP="00D30CA8">
      <w:pPr>
        <w:pStyle w:val="ListBullet"/>
        <w:numPr>
          <w:ilvl w:val="0"/>
          <w:numId w:val="23"/>
        </w:numPr>
        <w:spacing w:line="276" w:lineRule="auto"/>
        <w:rPr>
          <w:sz w:val="20"/>
          <w:szCs w:val="20"/>
        </w:rPr>
      </w:pPr>
      <w:r>
        <w:rPr>
          <w:sz w:val="20"/>
          <w:szCs w:val="20"/>
        </w:rPr>
        <w:t>Developed a strong understanding of CMOS operation and logic implementation.</w:t>
      </w:r>
    </w:p>
    <w:p w14:paraId="230A49DB" w14:textId="77777777" w:rsidR="00E14AA8" w:rsidRPr="007E3F7B" w:rsidRDefault="00E14AA8" w:rsidP="00E14AA8">
      <w:pPr>
        <w:pStyle w:val="ListBullet"/>
        <w:numPr>
          <w:ilvl w:val="0"/>
          <w:numId w:val="0"/>
        </w:numPr>
        <w:spacing w:line="276" w:lineRule="auto"/>
        <w:rPr>
          <w:sz w:val="20"/>
          <w:szCs w:val="20"/>
        </w:rPr>
      </w:pPr>
    </w:p>
    <w:p w14:paraId="52A91AC3" w14:textId="365A21D4" w:rsidR="00E14AA8" w:rsidRPr="00D20C72" w:rsidRDefault="00E14AA8" w:rsidP="00D20C72">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ENEL 353 – Digital Circuits (A)</w:t>
      </w:r>
    </w:p>
    <w:p w14:paraId="3C749085" w14:textId="77777777" w:rsidR="00E14AA8" w:rsidRDefault="00E14AA8" w:rsidP="00D30CA8">
      <w:pPr>
        <w:pStyle w:val="ListBullet"/>
        <w:numPr>
          <w:ilvl w:val="0"/>
          <w:numId w:val="22"/>
        </w:numPr>
        <w:spacing w:line="276" w:lineRule="auto"/>
        <w:rPr>
          <w:sz w:val="20"/>
          <w:szCs w:val="20"/>
        </w:rPr>
      </w:pPr>
      <w:r>
        <w:rPr>
          <w:sz w:val="20"/>
          <w:szCs w:val="20"/>
        </w:rPr>
        <w:t>Developed a fundamental understanding of digital logic.</w:t>
      </w:r>
    </w:p>
    <w:p w14:paraId="5ED90473" w14:textId="77777777" w:rsidR="00E14AA8" w:rsidRDefault="00E14AA8" w:rsidP="00D30CA8">
      <w:pPr>
        <w:pStyle w:val="ListBullet"/>
        <w:numPr>
          <w:ilvl w:val="0"/>
          <w:numId w:val="22"/>
        </w:numPr>
        <w:spacing w:line="276" w:lineRule="auto"/>
        <w:rPr>
          <w:sz w:val="20"/>
          <w:szCs w:val="20"/>
        </w:rPr>
      </w:pPr>
      <w:r>
        <w:rPr>
          <w:sz w:val="20"/>
          <w:szCs w:val="20"/>
        </w:rPr>
        <w:t>Performed lab studies involving digital logic simulation using ModelSim.</w:t>
      </w:r>
    </w:p>
    <w:p w14:paraId="468C8A37" w14:textId="77777777" w:rsidR="00E14AA8" w:rsidRDefault="00E14AA8" w:rsidP="00216791">
      <w:pPr>
        <w:pStyle w:val="ListBullet"/>
        <w:numPr>
          <w:ilvl w:val="0"/>
          <w:numId w:val="0"/>
        </w:numPr>
        <w:spacing w:line="276" w:lineRule="auto"/>
        <w:ind w:left="360" w:hanging="360"/>
        <w:rPr>
          <w:sz w:val="20"/>
          <w:szCs w:val="20"/>
        </w:rPr>
      </w:pPr>
    </w:p>
    <w:p w14:paraId="1479F043" w14:textId="27877F84" w:rsidR="00216791" w:rsidRDefault="00216791" w:rsidP="00216791">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 xml:space="preserve">ENEL 335 – </w:t>
      </w:r>
      <w:r w:rsidR="00586AA9">
        <w:rPr>
          <w:rFonts w:asciiTheme="majorHAnsi" w:hAnsiTheme="majorHAnsi"/>
          <w:b/>
          <w:color w:val="auto"/>
          <w:szCs w:val="28"/>
        </w:rPr>
        <w:t>Programming Fundamentals of Electrical Engineering (A+)</w:t>
      </w:r>
    </w:p>
    <w:p w14:paraId="34D75A45" w14:textId="1825D573" w:rsidR="00216791" w:rsidRPr="00216791" w:rsidRDefault="003E0454" w:rsidP="00D30CA8">
      <w:pPr>
        <w:pStyle w:val="ListBullet"/>
        <w:numPr>
          <w:ilvl w:val="0"/>
          <w:numId w:val="22"/>
        </w:numPr>
        <w:spacing w:line="276" w:lineRule="auto"/>
        <w:rPr>
          <w:b/>
          <w:bCs/>
          <w:sz w:val="20"/>
          <w:szCs w:val="20"/>
        </w:rPr>
      </w:pPr>
      <w:r>
        <w:rPr>
          <w:sz w:val="20"/>
          <w:szCs w:val="20"/>
        </w:rPr>
        <w:t>Developed a strong understanding of object-oriented programming in C and Python.</w:t>
      </w:r>
    </w:p>
    <w:p w14:paraId="02E7DF9B" w14:textId="77777777" w:rsidR="00216791" w:rsidRDefault="00216791" w:rsidP="00216791">
      <w:pPr>
        <w:pStyle w:val="ListBullet"/>
        <w:numPr>
          <w:ilvl w:val="0"/>
          <w:numId w:val="0"/>
        </w:numPr>
        <w:spacing w:line="276" w:lineRule="auto"/>
        <w:ind w:left="360" w:hanging="360"/>
        <w:rPr>
          <w:sz w:val="20"/>
          <w:szCs w:val="20"/>
        </w:rPr>
      </w:pPr>
    </w:p>
    <w:p w14:paraId="5D1CE683" w14:textId="40797304" w:rsidR="003B1492" w:rsidRDefault="003B1492" w:rsidP="003B1492">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ENGG 349 – Dynamics (A+)</w:t>
      </w:r>
    </w:p>
    <w:p w14:paraId="38C4102C" w14:textId="55FAF90E" w:rsidR="003B1492" w:rsidRPr="00216791" w:rsidRDefault="00623E64" w:rsidP="00D30CA8">
      <w:pPr>
        <w:pStyle w:val="ListBullet"/>
        <w:numPr>
          <w:ilvl w:val="0"/>
          <w:numId w:val="22"/>
        </w:numPr>
        <w:spacing w:line="276" w:lineRule="auto"/>
        <w:rPr>
          <w:b/>
          <w:bCs/>
          <w:sz w:val="20"/>
          <w:szCs w:val="20"/>
        </w:rPr>
      </w:pPr>
      <w:r>
        <w:rPr>
          <w:sz w:val="20"/>
          <w:szCs w:val="20"/>
        </w:rPr>
        <w:t xml:space="preserve">Gained experience </w:t>
      </w:r>
      <w:r w:rsidR="00934D2F">
        <w:rPr>
          <w:sz w:val="20"/>
          <w:szCs w:val="20"/>
        </w:rPr>
        <w:t>in analyzing complex mechanical components.</w:t>
      </w:r>
    </w:p>
    <w:p w14:paraId="73D103FE" w14:textId="77777777" w:rsidR="003B1492" w:rsidRDefault="003B1492" w:rsidP="00216791">
      <w:pPr>
        <w:pStyle w:val="ListBullet"/>
        <w:numPr>
          <w:ilvl w:val="0"/>
          <w:numId w:val="0"/>
        </w:numPr>
        <w:spacing w:line="276" w:lineRule="auto"/>
        <w:ind w:left="360" w:hanging="360"/>
        <w:rPr>
          <w:sz w:val="20"/>
          <w:szCs w:val="20"/>
        </w:rPr>
      </w:pPr>
    </w:p>
    <w:p w14:paraId="57092EB7" w14:textId="4E69E9B8" w:rsidR="009F2086" w:rsidRDefault="009F2086" w:rsidP="009F2086">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ENME 461 – Foundations of Mechatronics (A+)</w:t>
      </w:r>
    </w:p>
    <w:p w14:paraId="3F4F0F42" w14:textId="2B422E13" w:rsidR="009F2086" w:rsidRPr="00A469E5" w:rsidRDefault="00A469E5" w:rsidP="00D30CA8">
      <w:pPr>
        <w:pStyle w:val="ListBullet"/>
        <w:numPr>
          <w:ilvl w:val="0"/>
          <w:numId w:val="22"/>
        </w:numPr>
        <w:spacing w:line="276" w:lineRule="auto"/>
        <w:rPr>
          <w:b/>
          <w:bCs/>
          <w:sz w:val="20"/>
          <w:szCs w:val="20"/>
        </w:rPr>
      </w:pPr>
      <w:r>
        <w:rPr>
          <w:sz w:val="20"/>
          <w:szCs w:val="20"/>
        </w:rPr>
        <w:t>Further developed knowledge of electro-mechanical systems and the various analysis techniques.</w:t>
      </w:r>
    </w:p>
    <w:p w14:paraId="085373A1" w14:textId="77777777" w:rsidR="003B1492" w:rsidRPr="00216791" w:rsidRDefault="003B1492" w:rsidP="00216791">
      <w:pPr>
        <w:pStyle w:val="ListBullet"/>
        <w:numPr>
          <w:ilvl w:val="0"/>
          <w:numId w:val="0"/>
        </w:numPr>
        <w:spacing w:line="276" w:lineRule="auto"/>
        <w:ind w:left="360" w:hanging="360"/>
        <w:rPr>
          <w:sz w:val="20"/>
          <w:szCs w:val="20"/>
        </w:rPr>
      </w:pPr>
    </w:p>
    <w:p w14:paraId="189F430A" w14:textId="77777777" w:rsidR="00E14AA8" w:rsidRDefault="00E14AA8" w:rsidP="00E14AA8">
      <w:pPr>
        <w:pStyle w:val="ListBullet"/>
        <w:numPr>
          <w:ilvl w:val="0"/>
          <w:numId w:val="0"/>
        </w:numPr>
        <w:ind w:left="360" w:hanging="360"/>
        <w:rPr>
          <w:rFonts w:asciiTheme="majorHAnsi" w:hAnsiTheme="majorHAnsi"/>
          <w:b/>
          <w:color w:val="auto"/>
          <w:szCs w:val="28"/>
        </w:rPr>
      </w:pPr>
      <w:r>
        <w:rPr>
          <w:rFonts w:asciiTheme="majorHAnsi" w:hAnsiTheme="majorHAnsi"/>
          <w:b/>
          <w:color w:val="auto"/>
          <w:szCs w:val="28"/>
        </w:rPr>
        <w:t>ENCM 369 – Computer Organization (A-)</w:t>
      </w:r>
    </w:p>
    <w:p w14:paraId="30DB8F0E" w14:textId="77777777" w:rsidR="00E14AA8" w:rsidRDefault="00E14AA8" w:rsidP="00D30CA8">
      <w:pPr>
        <w:pStyle w:val="ListBullet"/>
        <w:numPr>
          <w:ilvl w:val="0"/>
          <w:numId w:val="21"/>
        </w:numPr>
        <w:spacing w:line="276" w:lineRule="auto"/>
        <w:rPr>
          <w:sz w:val="20"/>
          <w:szCs w:val="20"/>
        </w:rPr>
      </w:pPr>
      <w:r>
        <w:rPr>
          <w:sz w:val="20"/>
          <w:szCs w:val="20"/>
        </w:rPr>
        <w:t>Lab studies on PIC microcontroller programming.</w:t>
      </w:r>
    </w:p>
    <w:p w14:paraId="720BDD4E" w14:textId="77777777" w:rsidR="00E14AA8" w:rsidRDefault="00E14AA8" w:rsidP="00E14AA8">
      <w:pPr>
        <w:pStyle w:val="ListBullet"/>
        <w:numPr>
          <w:ilvl w:val="0"/>
          <w:numId w:val="0"/>
        </w:numPr>
        <w:spacing w:line="276" w:lineRule="auto"/>
        <w:ind w:left="360" w:hanging="360"/>
        <w:rPr>
          <w:sz w:val="20"/>
          <w:szCs w:val="20"/>
        </w:rPr>
      </w:pPr>
    </w:p>
    <w:p w14:paraId="658B564F" w14:textId="77777777" w:rsidR="00EF2FB7" w:rsidRPr="002B1EA3" w:rsidRDefault="00EF2FB7" w:rsidP="00EF2FB7">
      <w:pPr>
        <w:jc w:val="both"/>
      </w:pPr>
    </w:p>
    <w:sectPr w:rsidR="00EF2FB7" w:rsidRPr="002B1EA3" w:rsidSect="00746339">
      <w:footerReference w:type="default" r:id="rId11"/>
      <w:pgSz w:w="12240" w:h="15840" w:code="1"/>
      <w:pgMar w:top="567" w:right="567" w:bottom="567" w:left="567"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ABCC" w14:textId="77777777" w:rsidR="002F78F1" w:rsidRDefault="002F78F1" w:rsidP="00725803">
      <w:pPr>
        <w:spacing w:after="0"/>
      </w:pPr>
      <w:r>
        <w:separator/>
      </w:r>
    </w:p>
  </w:endnote>
  <w:endnote w:type="continuationSeparator" w:id="0">
    <w:p w14:paraId="052DE193" w14:textId="77777777" w:rsidR="002F78F1" w:rsidRDefault="002F78F1"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6EF1E124" w14:textId="5DB56156" w:rsidR="00D91CC4" w:rsidRDefault="00D91CC4">
        <w:pPr>
          <w:pStyle w:val="Footer"/>
        </w:pPr>
        <w:r>
          <w:fldChar w:fldCharType="begin"/>
        </w:r>
        <w:r>
          <w:instrText xml:space="preserve"> PAGE   \* MERGEFORMAT </w:instrText>
        </w:r>
        <w:r>
          <w:fldChar w:fldCharType="separate"/>
        </w:r>
        <w:r w:rsidR="00B14BC2">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3F2F" w14:textId="77777777" w:rsidR="002F78F1" w:rsidRDefault="002F78F1" w:rsidP="00725803">
      <w:pPr>
        <w:spacing w:after="0"/>
      </w:pPr>
      <w:r>
        <w:separator/>
      </w:r>
    </w:p>
  </w:footnote>
  <w:footnote w:type="continuationSeparator" w:id="0">
    <w:p w14:paraId="4C975B34" w14:textId="77777777" w:rsidR="002F78F1" w:rsidRDefault="002F78F1"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0A021587"/>
    <w:multiLevelType w:val="multilevel"/>
    <w:tmpl w:val="7BBE86E0"/>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0A797D87"/>
    <w:multiLevelType w:val="hybridMultilevel"/>
    <w:tmpl w:val="8506A6D2"/>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C5F5235"/>
    <w:multiLevelType w:val="hybridMultilevel"/>
    <w:tmpl w:val="7C148B20"/>
    <w:lvl w:ilvl="0" w:tplc="F2369F36">
      <w:start w:val="1"/>
      <w:numFmt w:val="bullet"/>
      <w:lvlText w:val=""/>
      <w:lvlJc w:val="left"/>
      <w:pPr>
        <w:ind w:left="567" w:hanging="2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B10FE7"/>
    <w:multiLevelType w:val="hybridMultilevel"/>
    <w:tmpl w:val="436AA2F6"/>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941843"/>
    <w:multiLevelType w:val="multilevel"/>
    <w:tmpl w:val="FA124582"/>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73A11F3"/>
    <w:multiLevelType w:val="multilevel"/>
    <w:tmpl w:val="8208D9E4"/>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970DC1"/>
    <w:multiLevelType w:val="hybridMultilevel"/>
    <w:tmpl w:val="C80AC0F2"/>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D7C05"/>
    <w:multiLevelType w:val="multilevel"/>
    <w:tmpl w:val="ACD28B42"/>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471647E9"/>
    <w:multiLevelType w:val="hybridMultilevel"/>
    <w:tmpl w:val="89B0CFEA"/>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DA43C3"/>
    <w:multiLevelType w:val="hybridMultilevel"/>
    <w:tmpl w:val="929CE794"/>
    <w:lvl w:ilvl="0" w:tplc="1009000B">
      <w:start w:val="1"/>
      <w:numFmt w:val="bullet"/>
      <w:lvlText w:val=""/>
      <w:lvlJc w:val="left"/>
      <w:pPr>
        <w:ind w:left="682" w:hanging="360"/>
      </w:pPr>
      <w:rPr>
        <w:rFonts w:ascii="Wingdings" w:hAnsi="Wingdings" w:hint="default"/>
      </w:rPr>
    </w:lvl>
    <w:lvl w:ilvl="1" w:tplc="10090003">
      <w:start w:val="1"/>
      <w:numFmt w:val="bullet"/>
      <w:lvlText w:val="o"/>
      <w:lvlJc w:val="left"/>
      <w:pPr>
        <w:ind w:left="1402" w:hanging="360"/>
      </w:pPr>
      <w:rPr>
        <w:rFonts w:ascii="Courier New" w:hAnsi="Courier New" w:cs="Courier New" w:hint="default"/>
      </w:rPr>
    </w:lvl>
    <w:lvl w:ilvl="2" w:tplc="10090005">
      <w:start w:val="1"/>
      <w:numFmt w:val="bullet"/>
      <w:lvlText w:val=""/>
      <w:lvlJc w:val="left"/>
      <w:pPr>
        <w:ind w:left="2122" w:hanging="360"/>
      </w:pPr>
      <w:rPr>
        <w:rFonts w:ascii="Wingdings" w:hAnsi="Wingdings" w:hint="default"/>
      </w:rPr>
    </w:lvl>
    <w:lvl w:ilvl="3" w:tplc="10090001" w:tentative="1">
      <w:start w:val="1"/>
      <w:numFmt w:val="bullet"/>
      <w:lvlText w:val=""/>
      <w:lvlJc w:val="left"/>
      <w:pPr>
        <w:ind w:left="2842" w:hanging="360"/>
      </w:pPr>
      <w:rPr>
        <w:rFonts w:ascii="Symbol" w:hAnsi="Symbol" w:hint="default"/>
      </w:rPr>
    </w:lvl>
    <w:lvl w:ilvl="4" w:tplc="10090003" w:tentative="1">
      <w:start w:val="1"/>
      <w:numFmt w:val="bullet"/>
      <w:lvlText w:val="o"/>
      <w:lvlJc w:val="left"/>
      <w:pPr>
        <w:ind w:left="3562" w:hanging="360"/>
      </w:pPr>
      <w:rPr>
        <w:rFonts w:ascii="Courier New" w:hAnsi="Courier New" w:cs="Courier New" w:hint="default"/>
      </w:rPr>
    </w:lvl>
    <w:lvl w:ilvl="5" w:tplc="10090005" w:tentative="1">
      <w:start w:val="1"/>
      <w:numFmt w:val="bullet"/>
      <w:lvlText w:val=""/>
      <w:lvlJc w:val="left"/>
      <w:pPr>
        <w:ind w:left="4282" w:hanging="360"/>
      </w:pPr>
      <w:rPr>
        <w:rFonts w:ascii="Wingdings" w:hAnsi="Wingdings" w:hint="default"/>
      </w:rPr>
    </w:lvl>
    <w:lvl w:ilvl="6" w:tplc="10090001" w:tentative="1">
      <w:start w:val="1"/>
      <w:numFmt w:val="bullet"/>
      <w:lvlText w:val=""/>
      <w:lvlJc w:val="left"/>
      <w:pPr>
        <w:ind w:left="5002" w:hanging="360"/>
      </w:pPr>
      <w:rPr>
        <w:rFonts w:ascii="Symbol" w:hAnsi="Symbol" w:hint="default"/>
      </w:rPr>
    </w:lvl>
    <w:lvl w:ilvl="7" w:tplc="10090003" w:tentative="1">
      <w:start w:val="1"/>
      <w:numFmt w:val="bullet"/>
      <w:lvlText w:val="o"/>
      <w:lvlJc w:val="left"/>
      <w:pPr>
        <w:ind w:left="5722" w:hanging="360"/>
      </w:pPr>
      <w:rPr>
        <w:rFonts w:ascii="Courier New" w:hAnsi="Courier New" w:cs="Courier New" w:hint="default"/>
      </w:rPr>
    </w:lvl>
    <w:lvl w:ilvl="8" w:tplc="10090005" w:tentative="1">
      <w:start w:val="1"/>
      <w:numFmt w:val="bullet"/>
      <w:lvlText w:val=""/>
      <w:lvlJc w:val="left"/>
      <w:pPr>
        <w:ind w:left="6442" w:hanging="360"/>
      </w:pPr>
      <w:rPr>
        <w:rFonts w:ascii="Wingdings" w:hAnsi="Wingdings" w:hint="default"/>
      </w:rPr>
    </w:lvl>
  </w:abstractNum>
  <w:abstractNum w:abstractNumId="18" w15:restartNumberingAfterBreak="0">
    <w:nsid w:val="53B103A2"/>
    <w:multiLevelType w:val="multilevel"/>
    <w:tmpl w:val="AE0697BE"/>
    <w:lvl w:ilvl="0">
      <w:start w:val="1"/>
      <w:numFmt w:val="bullet"/>
      <w:lvlText w:val=""/>
      <w:lvlJc w:val="left"/>
      <w:pPr>
        <w:ind w:left="360" w:hanging="360"/>
      </w:pPr>
      <w:rPr>
        <w:rFonts w:ascii="Wingdings" w:hAnsi="Wingdings"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55100885"/>
    <w:multiLevelType w:val="hybridMultilevel"/>
    <w:tmpl w:val="32B25762"/>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4BB14F6"/>
    <w:multiLevelType w:val="hybridMultilevel"/>
    <w:tmpl w:val="C2A24C7A"/>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0E24E2"/>
    <w:multiLevelType w:val="hybridMultilevel"/>
    <w:tmpl w:val="C816A5C4"/>
    <w:lvl w:ilvl="0" w:tplc="1009000B">
      <w:start w:val="1"/>
      <w:numFmt w:val="bullet"/>
      <w:lvlText w:val=""/>
      <w:lvlJc w:val="left"/>
      <w:pPr>
        <w:ind w:left="682" w:hanging="360"/>
      </w:pPr>
      <w:rPr>
        <w:rFonts w:ascii="Wingdings" w:hAnsi="Wingding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001E47"/>
    <w:multiLevelType w:val="hybridMultilevel"/>
    <w:tmpl w:val="977A98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5C23B8"/>
    <w:multiLevelType w:val="hybridMultilevel"/>
    <w:tmpl w:val="97840828"/>
    <w:lvl w:ilvl="0" w:tplc="1009000B">
      <w:start w:val="1"/>
      <w:numFmt w:val="bullet"/>
      <w:lvlText w:val=""/>
      <w:lvlJc w:val="left"/>
      <w:pPr>
        <w:ind w:left="682" w:hanging="360"/>
      </w:pPr>
      <w:rPr>
        <w:rFonts w:ascii="Wingdings" w:hAnsi="Wingding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866C34"/>
    <w:multiLevelType w:val="hybridMultilevel"/>
    <w:tmpl w:val="4FBAE40E"/>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850F85"/>
    <w:multiLevelType w:val="hybridMultilevel"/>
    <w:tmpl w:val="A21A2C68"/>
    <w:lvl w:ilvl="0" w:tplc="44422356">
      <w:start w:val="1"/>
      <w:numFmt w:val="bullet"/>
      <w:lvlText w:val=""/>
      <w:lvlJc w:val="left"/>
      <w:pPr>
        <w:ind w:left="567" w:hanging="2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C90927"/>
    <w:multiLevelType w:val="hybridMultilevel"/>
    <w:tmpl w:val="86E8FC00"/>
    <w:lvl w:ilvl="0" w:tplc="1009000B">
      <w:start w:val="1"/>
      <w:numFmt w:val="bullet"/>
      <w:lvlText w:val=""/>
      <w:lvlJc w:val="left"/>
      <w:pPr>
        <w:ind w:left="682" w:hanging="360"/>
      </w:pPr>
      <w:rPr>
        <w:rFonts w:ascii="Wingdings" w:hAnsi="Wingdings" w:hint="default"/>
      </w:rPr>
    </w:lvl>
    <w:lvl w:ilvl="1" w:tplc="10090003">
      <w:start w:val="1"/>
      <w:numFmt w:val="bullet"/>
      <w:lvlText w:val="o"/>
      <w:lvlJc w:val="left"/>
      <w:pPr>
        <w:ind w:left="1402" w:hanging="360"/>
      </w:pPr>
      <w:rPr>
        <w:rFonts w:ascii="Courier New" w:hAnsi="Courier New" w:cs="Courier New" w:hint="default"/>
      </w:rPr>
    </w:lvl>
    <w:lvl w:ilvl="2" w:tplc="10090005" w:tentative="1">
      <w:start w:val="1"/>
      <w:numFmt w:val="bullet"/>
      <w:lvlText w:val=""/>
      <w:lvlJc w:val="left"/>
      <w:pPr>
        <w:ind w:left="2122" w:hanging="360"/>
      </w:pPr>
      <w:rPr>
        <w:rFonts w:ascii="Wingdings" w:hAnsi="Wingdings" w:hint="default"/>
      </w:rPr>
    </w:lvl>
    <w:lvl w:ilvl="3" w:tplc="10090001" w:tentative="1">
      <w:start w:val="1"/>
      <w:numFmt w:val="bullet"/>
      <w:lvlText w:val=""/>
      <w:lvlJc w:val="left"/>
      <w:pPr>
        <w:ind w:left="2842" w:hanging="360"/>
      </w:pPr>
      <w:rPr>
        <w:rFonts w:ascii="Symbol" w:hAnsi="Symbol" w:hint="default"/>
      </w:rPr>
    </w:lvl>
    <w:lvl w:ilvl="4" w:tplc="10090003" w:tentative="1">
      <w:start w:val="1"/>
      <w:numFmt w:val="bullet"/>
      <w:lvlText w:val="o"/>
      <w:lvlJc w:val="left"/>
      <w:pPr>
        <w:ind w:left="3562" w:hanging="360"/>
      </w:pPr>
      <w:rPr>
        <w:rFonts w:ascii="Courier New" w:hAnsi="Courier New" w:cs="Courier New" w:hint="default"/>
      </w:rPr>
    </w:lvl>
    <w:lvl w:ilvl="5" w:tplc="10090005" w:tentative="1">
      <w:start w:val="1"/>
      <w:numFmt w:val="bullet"/>
      <w:lvlText w:val=""/>
      <w:lvlJc w:val="left"/>
      <w:pPr>
        <w:ind w:left="4282" w:hanging="360"/>
      </w:pPr>
      <w:rPr>
        <w:rFonts w:ascii="Wingdings" w:hAnsi="Wingdings" w:hint="default"/>
      </w:rPr>
    </w:lvl>
    <w:lvl w:ilvl="6" w:tplc="10090001" w:tentative="1">
      <w:start w:val="1"/>
      <w:numFmt w:val="bullet"/>
      <w:lvlText w:val=""/>
      <w:lvlJc w:val="left"/>
      <w:pPr>
        <w:ind w:left="5002" w:hanging="360"/>
      </w:pPr>
      <w:rPr>
        <w:rFonts w:ascii="Symbol" w:hAnsi="Symbol" w:hint="default"/>
      </w:rPr>
    </w:lvl>
    <w:lvl w:ilvl="7" w:tplc="10090003" w:tentative="1">
      <w:start w:val="1"/>
      <w:numFmt w:val="bullet"/>
      <w:lvlText w:val="o"/>
      <w:lvlJc w:val="left"/>
      <w:pPr>
        <w:ind w:left="5722" w:hanging="360"/>
      </w:pPr>
      <w:rPr>
        <w:rFonts w:ascii="Courier New" w:hAnsi="Courier New" w:cs="Courier New" w:hint="default"/>
      </w:rPr>
    </w:lvl>
    <w:lvl w:ilvl="8" w:tplc="10090005" w:tentative="1">
      <w:start w:val="1"/>
      <w:numFmt w:val="bullet"/>
      <w:lvlText w:val=""/>
      <w:lvlJc w:val="left"/>
      <w:pPr>
        <w:ind w:left="6442" w:hanging="360"/>
      </w:pPr>
      <w:rPr>
        <w:rFonts w:ascii="Wingdings" w:hAnsi="Wingdings" w:hint="default"/>
      </w:rPr>
    </w:lvl>
  </w:abstractNum>
  <w:num w:numId="1" w16cid:durableId="440732652">
    <w:abstractNumId w:val="12"/>
  </w:num>
  <w:num w:numId="2" w16cid:durableId="198933260">
    <w:abstractNumId w:val="13"/>
  </w:num>
  <w:num w:numId="3" w16cid:durableId="1808157522">
    <w:abstractNumId w:val="5"/>
  </w:num>
  <w:num w:numId="4" w16cid:durableId="1923294352">
    <w:abstractNumId w:val="4"/>
  </w:num>
  <w:num w:numId="5" w16cid:durableId="824467352">
    <w:abstractNumId w:val="3"/>
  </w:num>
  <w:num w:numId="6" w16cid:durableId="1956208703">
    <w:abstractNumId w:val="2"/>
  </w:num>
  <w:num w:numId="7" w16cid:durableId="621375834">
    <w:abstractNumId w:val="1"/>
  </w:num>
  <w:num w:numId="8" w16cid:durableId="1449737068">
    <w:abstractNumId w:val="0"/>
  </w:num>
  <w:num w:numId="9" w16cid:durableId="283511570">
    <w:abstractNumId w:val="22"/>
  </w:num>
  <w:num w:numId="10" w16cid:durableId="1024556506">
    <w:abstractNumId w:val="21"/>
  </w:num>
  <w:num w:numId="11" w16cid:durableId="2049186575">
    <w:abstractNumId w:val="23"/>
  </w:num>
  <w:num w:numId="12" w16cid:durableId="1831368708">
    <w:abstractNumId w:val="26"/>
  </w:num>
  <w:num w:numId="13" w16cid:durableId="1481581812">
    <w:abstractNumId w:val="14"/>
  </w:num>
  <w:num w:numId="14" w16cid:durableId="1440837950">
    <w:abstractNumId w:val="24"/>
  </w:num>
  <w:num w:numId="15" w16cid:durableId="1529443484">
    <w:abstractNumId w:val="20"/>
  </w:num>
  <w:num w:numId="16" w16cid:durableId="1956255091">
    <w:abstractNumId w:val="19"/>
  </w:num>
  <w:num w:numId="17" w16cid:durableId="1981763734">
    <w:abstractNumId w:val="7"/>
  </w:num>
  <w:num w:numId="18" w16cid:durableId="837160778">
    <w:abstractNumId w:val="17"/>
  </w:num>
  <w:num w:numId="19" w16cid:durableId="1041394959">
    <w:abstractNumId w:val="9"/>
  </w:num>
  <w:num w:numId="20" w16cid:durableId="8794236">
    <w:abstractNumId w:val="6"/>
  </w:num>
  <w:num w:numId="21" w16cid:durableId="321856552">
    <w:abstractNumId w:val="18"/>
  </w:num>
  <w:num w:numId="22" w16cid:durableId="1236625429">
    <w:abstractNumId w:val="11"/>
  </w:num>
  <w:num w:numId="23" w16cid:durableId="640310440">
    <w:abstractNumId w:val="15"/>
  </w:num>
  <w:num w:numId="24" w16cid:durableId="23793125">
    <w:abstractNumId w:val="10"/>
  </w:num>
  <w:num w:numId="25" w16cid:durableId="99421135">
    <w:abstractNumId w:val="16"/>
  </w:num>
  <w:num w:numId="26" w16cid:durableId="567112409">
    <w:abstractNumId w:val="25"/>
  </w:num>
  <w:num w:numId="27" w16cid:durableId="195232319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FF"/>
    <w:rsid w:val="0001108E"/>
    <w:rsid w:val="00020FAE"/>
    <w:rsid w:val="00021B2C"/>
    <w:rsid w:val="00022B43"/>
    <w:rsid w:val="00022B8F"/>
    <w:rsid w:val="0002308E"/>
    <w:rsid w:val="00025E77"/>
    <w:rsid w:val="00027312"/>
    <w:rsid w:val="00032F7A"/>
    <w:rsid w:val="0003484C"/>
    <w:rsid w:val="000468AD"/>
    <w:rsid w:val="00046E02"/>
    <w:rsid w:val="00054E70"/>
    <w:rsid w:val="00060C23"/>
    <w:rsid w:val="000645F2"/>
    <w:rsid w:val="000659EC"/>
    <w:rsid w:val="00065F53"/>
    <w:rsid w:val="000709CC"/>
    <w:rsid w:val="00070B0F"/>
    <w:rsid w:val="00077F44"/>
    <w:rsid w:val="00082F03"/>
    <w:rsid w:val="000835A0"/>
    <w:rsid w:val="00091C18"/>
    <w:rsid w:val="000934A2"/>
    <w:rsid w:val="000A08B7"/>
    <w:rsid w:val="000A1DAC"/>
    <w:rsid w:val="000A58B1"/>
    <w:rsid w:val="000A7BA2"/>
    <w:rsid w:val="000B5855"/>
    <w:rsid w:val="000C3736"/>
    <w:rsid w:val="000D2578"/>
    <w:rsid w:val="000D3AFA"/>
    <w:rsid w:val="000F0EC9"/>
    <w:rsid w:val="000F5D88"/>
    <w:rsid w:val="00100043"/>
    <w:rsid w:val="00101209"/>
    <w:rsid w:val="00106A25"/>
    <w:rsid w:val="00112457"/>
    <w:rsid w:val="00114930"/>
    <w:rsid w:val="00116E5D"/>
    <w:rsid w:val="00117054"/>
    <w:rsid w:val="00117D1F"/>
    <w:rsid w:val="00121F77"/>
    <w:rsid w:val="001224FC"/>
    <w:rsid w:val="001238DE"/>
    <w:rsid w:val="00126BB8"/>
    <w:rsid w:val="00127FD9"/>
    <w:rsid w:val="001302D3"/>
    <w:rsid w:val="00130531"/>
    <w:rsid w:val="00130A1A"/>
    <w:rsid w:val="001311BA"/>
    <w:rsid w:val="0013412E"/>
    <w:rsid w:val="00134F74"/>
    <w:rsid w:val="001435A7"/>
    <w:rsid w:val="00144408"/>
    <w:rsid w:val="0014543E"/>
    <w:rsid w:val="00145B1B"/>
    <w:rsid w:val="00151392"/>
    <w:rsid w:val="001545BF"/>
    <w:rsid w:val="001629A6"/>
    <w:rsid w:val="001634D5"/>
    <w:rsid w:val="00175171"/>
    <w:rsid w:val="00176EA3"/>
    <w:rsid w:val="0018044B"/>
    <w:rsid w:val="0018189A"/>
    <w:rsid w:val="001870DC"/>
    <w:rsid w:val="001877D5"/>
    <w:rsid w:val="00190249"/>
    <w:rsid w:val="00191601"/>
    <w:rsid w:val="00193CF3"/>
    <w:rsid w:val="001A09C0"/>
    <w:rsid w:val="001A7631"/>
    <w:rsid w:val="001B0955"/>
    <w:rsid w:val="001B131F"/>
    <w:rsid w:val="001B151C"/>
    <w:rsid w:val="001B1C4E"/>
    <w:rsid w:val="001B2F87"/>
    <w:rsid w:val="001C2E25"/>
    <w:rsid w:val="001D0D80"/>
    <w:rsid w:val="001D4750"/>
    <w:rsid w:val="001D5330"/>
    <w:rsid w:val="001E02F3"/>
    <w:rsid w:val="001F1216"/>
    <w:rsid w:val="001F6428"/>
    <w:rsid w:val="00200064"/>
    <w:rsid w:val="00201595"/>
    <w:rsid w:val="00202F7C"/>
    <w:rsid w:val="002042EE"/>
    <w:rsid w:val="0020444F"/>
    <w:rsid w:val="00212212"/>
    <w:rsid w:val="0021251E"/>
    <w:rsid w:val="00212CB8"/>
    <w:rsid w:val="00216791"/>
    <w:rsid w:val="00227784"/>
    <w:rsid w:val="00230AB6"/>
    <w:rsid w:val="00231D28"/>
    <w:rsid w:val="00233F33"/>
    <w:rsid w:val="0023705D"/>
    <w:rsid w:val="00250A31"/>
    <w:rsid w:val="00251C13"/>
    <w:rsid w:val="002534B6"/>
    <w:rsid w:val="0025529B"/>
    <w:rsid w:val="00255854"/>
    <w:rsid w:val="00257C20"/>
    <w:rsid w:val="00257C2E"/>
    <w:rsid w:val="00262C12"/>
    <w:rsid w:val="0026682F"/>
    <w:rsid w:val="00271C92"/>
    <w:rsid w:val="00274BEB"/>
    <w:rsid w:val="00283F1A"/>
    <w:rsid w:val="0029028C"/>
    <w:rsid w:val="002922D0"/>
    <w:rsid w:val="00293DE3"/>
    <w:rsid w:val="0029554E"/>
    <w:rsid w:val="0029620F"/>
    <w:rsid w:val="00296BB2"/>
    <w:rsid w:val="002A125D"/>
    <w:rsid w:val="002A2188"/>
    <w:rsid w:val="002A3450"/>
    <w:rsid w:val="002A3812"/>
    <w:rsid w:val="002A49B1"/>
    <w:rsid w:val="002B1EA3"/>
    <w:rsid w:val="002C0452"/>
    <w:rsid w:val="002C20CA"/>
    <w:rsid w:val="002D0067"/>
    <w:rsid w:val="002D78EB"/>
    <w:rsid w:val="002E38C6"/>
    <w:rsid w:val="002E43BE"/>
    <w:rsid w:val="002E570C"/>
    <w:rsid w:val="002E6576"/>
    <w:rsid w:val="002F2B29"/>
    <w:rsid w:val="002F78F1"/>
    <w:rsid w:val="002F7DF4"/>
    <w:rsid w:val="003007BC"/>
    <w:rsid w:val="00301C43"/>
    <w:rsid w:val="003024F5"/>
    <w:rsid w:val="003034BB"/>
    <w:rsid w:val="0030401A"/>
    <w:rsid w:val="0030799E"/>
    <w:rsid w:val="00323367"/>
    <w:rsid w:val="0033190F"/>
    <w:rsid w:val="00334B0F"/>
    <w:rsid w:val="00337DFF"/>
    <w:rsid w:val="0034057E"/>
    <w:rsid w:val="00340B03"/>
    <w:rsid w:val="00344CF6"/>
    <w:rsid w:val="00345DF2"/>
    <w:rsid w:val="003511F2"/>
    <w:rsid w:val="00353776"/>
    <w:rsid w:val="00365517"/>
    <w:rsid w:val="003676A4"/>
    <w:rsid w:val="003715F9"/>
    <w:rsid w:val="00371CE6"/>
    <w:rsid w:val="00380AE7"/>
    <w:rsid w:val="00385C4A"/>
    <w:rsid w:val="00386C55"/>
    <w:rsid w:val="0038771A"/>
    <w:rsid w:val="00387C83"/>
    <w:rsid w:val="00390120"/>
    <w:rsid w:val="0039101B"/>
    <w:rsid w:val="003953E9"/>
    <w:rsid w:val="003A548F"/>
    <w:rsid w:val="003A6943"/>
    <w:rsid w:val="003B1492"/>
    <w:rsid w:val="003B1DB1"/>
    <w:rsid w:val="003B314A"/>
    <w:rsid w:val="003B42CF"/>
    <w:rsid w:val="003B7485"/>
    <w:rsid w:val="003C40E4"/>
    <w:rsid w:val="003E0454"/>
    <w:rsid w:val="003E7A46"/>
    <w:rsid w:val="003F0D65"/>
    <w:rsid w:val="003F5587"/>
    <w:rsid w:val="00400ED1"/>
    <w:rsid w:val="00401300"/>
    <w:rsid w:val="0040650B"/>
    <w:rsid w:val="00410BA2"/>
    <w:rsid w:val="0041328C"/>
    <w:rsid w:val="00414859"/>
    <w:rsid w:val="004153F9"/>
    <w:rsid w:val="00416026"/>
    <w:rsid w:val="00417B38"/>
    <w:rsid w:val="0042080E"/>
    <w:rsid w:val="00425E2A"/>
    <w:rsid w:val="00427477"/>
    <w:rsid w:val="004327D3"/>
    <w:rsid w:val="00434074"/>
    <w:rsid w:val="00434160"/>
    <w:rsid w:val="0043564C"/>
    <w:rsid w:val="00442BD3"/>
    <w:rsid w:val="004461C6"/>
    <w:rsid w:val="00450365"/>
    <w:rsid w:val="00451245"/>
    <w:rsid w:val="00451503"/>
    <w:rsid w:val="00463C3B"/>
    <w:rsid w:val="00467AC2"/>
    <w:rsid w:val="00470672"/>
    <w:rsid w:val="004714A9"/>
    <w:rsid w:val="0047492D"/>
    <w:rsid w:val="00475C7B"/>
    <w:rsid w:val="0047736E"/>
    <w:rsid w:val="004803BB"/>
    <w:rsid w:val="00480A43"/>
    <w:rsid w:val="00482C7C"/>
    <w:rsid w:val="00486D93"/>
    <w:rsid w:val="0049320C"/>
    <w:rsid w:val="004937AE"/>
    <w:rsid w:val="004A17FA"/>
    <w:rsid w:val="004A77B9"/>
    <w:rsid w:val="004C06B6"/>
    <w:rsid w:val="004C6ABE"/>
    <w:rsid w:val="004C7399"/>
    <w:rsid w:val="004D25E0"/>
    <w:rsid w:val="004D55E4"/>
    <w:rsid w:val="004E1F9B"/>
    <w:rsid w:val="004E2970"/>
    <w:rsid w:val="004E2BA8"/>
    <w:rsid w:val="004E4723"/>
    <w:rsid w:val="004F2FD1"/>
    <w:rsid w:val="004F3AB5"/>
    <w:rsid w:val="004F5A88"/>
    <w:rsid w:val="005026DD"/>
    <w:rsid w:val="00503EB0"/>
    <w:rsid w:val="0051039A"/>
    <w:rsid w:val="00510DFC"/>
    <w:rsid w:val="00513EFC"/>
    <w:rsid w:val="00516843"/>
    <w:rsid w:val="0052113B"/>
    <w:rsid w:val="00523B18"/>
    <w:rsid w:val="005300AC"/>
    <w:rsid w:val="00530F83"/>
    <w:rsid w:val="00533650"/>
    <w:rsid w:val="00533DBF"/>
    <w:rsid w:val="00535427"/>
    <w:rsid w:val="00540835"/>
    <w:rsid w:val="00541D38"/>
    <w:rsid w:val="0055048E"/>
    <w:rsid w:val="00553B8A"/>
    <w:rsid w:val="00554B71"/>
    <w:rsid w:val="00556AA2"/>
    <w:rsid w:val="00556E50"/>
    <w:rsid w:val="00557893"/>
    <w:rsid w:val="00561EFF"/>
    <w:rsid w:val="00562844"/>
    <w:rsid w:val="00564951"/>
    <w:rsid w:val="005702D5"/>
    <w:rsid w:val="00570DA7"/>
    <w:rsid w:val="00573BF9"/>
    <w:rsid w:val="00574172"/>
    <w:rsid w:val="0057574F"/>
    <w:rsid w:val="00581573"/>
    <w:rsid w:val="00583858"/>
    <w:rsid w:val="00586899"/>
    <w:rsid w:val="00586AA9"/>
    <w:rsid w:val="005875F0"/>
    <w:rsid w:val="00591FC1"/>
    <w:rsid w:val="00592423"/>
    <w:rsid w:val="00592586"/>
    <w:rsid w:val="005A03B9"/>
    <w:rsid w:val="005A07E3"/>
    <w:rsid w:val="005A4A49"/>
    <w:rsid w:val="005A5FEE"/>
    <w:rsid w:val="005A7C12"/>
    <w:rsid w:val="005B0A39"/>
    <w:rsid w:val="005B1D68"/>
    <w:rsid w:val="005B3CCA"/>
    <w:rsid w:val="005B4E36"/>
    <w:rsid w:val="005B651C"/>
    <w:rsid w:val="005B7EF6"/>
    <w:rsid w:val="005C1655"/>
    <w:rsid w:val="005C2037"/>
    <w:rsid w:val="005D09E0"/>
    <w:rsid w:val="005F3210"/>
    <w:rsid w:val="005F3BCB"/>
    <w:rsid w:val="005F6897"/>
    <w:rsid w:val="006009C2"/>
    <w:rsid w:val="00604C3E"/>
    <w:rsid w:val="006104D3"/>
    <w:rsid w:val="00611B37"/>
    <w:rsid w:val="00623C84"/>
    <w:rsid w:val="00623E64"/>
    <w:rsid w:val="006252B4"/>
    <w:rsid w:val="0063261A"/>
    <w:rsid w:val="00634D52"/>
    <w:rsid w:val="006469C1"/>
    <w:rsid w:val="00646BA0"/>
    <w:rsid w:val="00646BA2"/>
    <w:rsid w:val="006479F5"/>
    <w:rsid w:val="00647CA8"/>
    <w:rsid w:val="00654B40"/>
    <w:rsid w:val="00654C05"/>
    <w:rsid w:val="00654F7C"/>
    <w:rsid w:val="0065544B"/>
    <w:rsid w:val="0066294F"/>
    <w:rsid w:val="006648CB"/>
    <w:rsid w:val="0066492F"/>
    <w:rsid w:val="006656A9"/>
    <w:rsid w:val="00672396"/>
    <w:rsid w:val="00673387"/>
    <w:rsid w:val="00675EA0"/>
    <w:rsid w:val="00676368"/>
    <w:rsid w:val="00684D99"/>
    <w:rsid w:val="00697DE7"/>
    <w:rsid w:val="006A1035"/>
    <w:rsid w:val="006A2D9C"/>
    <w:rsid w:val="006B1EBA"/>
    <w:rsid w:val="006B22E9"/>
    <w:rsid w:val="006B5DD3"/>
    <w:rsid w:val="006B73CC"/>
    <w:rsid w:val="006C08A0"/>
    <w:rsid w:val="006C4183"/>
    <w:rsid w:val="006C47D8"/>
    <w:rsid w:val="006C7FD7"/>
    <w:rsid w:val="006D2165"/>
    <w:rsid w:val="006D2D08"/>
    <w:rsid w:val="006D530B"/>
    <w:rsid w:val="006E66F0"/>
    <w:rsid w:val="006F0203"/>
    <w:rsid w:val="006F0B91"/>
    <w:rsid w:val="006F10BE"/>
    <w:rsid w:val="006F26A2"/>
    <w:rsid w:val="006F4EBC"/>
    <w:rsid w:val="006F5A31"/>
    <w:rsid w:val="007004E9"/>
    <w:rsid w:val="0070237E"/>
    <w:rsid w:val="00702695"/>
    <w:rsid w:val="00703024"/>
    <w:rsid w:val="0070486F"/>
    <w:rsid w:val="007053E6"/>
    <w:rsid w:val="00715E1F"/>
    <w:rsid w:val="00721C3E"/>
    <w:rsid w:val="00725803"/>
    <w:rsid w:val="00725CB5"/>
    <w:rsid w:val="007307A3"/>
    <w:rsid w:val="00734F9D"/>
    <w:rsid w:val="00737849"/>
    <w:rsid w:val="0074436A"/>
    <w:rsid w:val="00746339"/>
    <w:rsid w:val="00752315"/>
    <w:rsid w:val="0075451E"/>
    <w:rsid w:val="00755C07"/>
    <w:rsid w:val="00756CCF"/>
    <w:rsid w:val="007620B1"/>
    <w:rsid w:val="00765806"/>
    <w:rsid w:val="00765A7D"/>
    <w:rsid w:val="00777795"/>
    <w:rsid w:val="00783E8A"/>
    <w:rsid w:val="00787703"/>
    <w:rsid w:val="00787DAF"/>
    <w:rsid w:val="00792FCE"/>
    <w:rsid w:val="007A1432"/>
    <w:rsid w:val="007B0A9C"/>
    <w:rsid w:val="007B1D34"/>
    <w:rsid w:val="007B56AC"/>
    <w:rsid w:val="007B7586"/>
    <w:rsid w:val="007C140D"/>
    <w:rsid w:val="007D121D"/>
    <w:rsid w:val="007D3D65"/>
    <w:rsid w:val="007E0562"/>
    <w:rsid w:val="007E0AE4"/>
    <w:rsid w:val="007E1B02"/>
    <w:rsid w:val="007F1084"/>
    <w:rsid w:val="007F249D"/>
    <w:rsid w:val="007F70F1"/>
    <w:rsid w:val="00800EA5"/>
    <w:rsid w:val="00802B90"/>
    <w:rsid w:val="00803336"/>
    <w:rsid w:val="00805CDD"/>
    <w:rsid w:val="00817363"/>
    <w:rsid w:val="00827B40"/>
    <w:rsid w:val="008313D4"/>
    <w:rsid w:val="008317A6"/>
    <w:rsid w:val="008335A6"/>
    <w:rsid w:val="0083557C"/>
    <w:rsid w:val="00836339"/>
    <w:rsid w:val="00836C05"/>
    <w:rsid w:val="0084019A"/>
    <w:rsid w:val="00843C18"/>
    <w:rsid w:val="00845BC6"/>
    <w:rsid w:val="00846875"/>
    <w:rsid w:val="00847DD3"/>
    <w:rsid w:val="00855BCD"/>
    <w:rsid w:val="00856422"/>
    <w:rsid w:val="00857E6B"/>
    <w:rsid w:val="00863F27"/>
    <w:rsid w:val="0086613A"/>
    <w:rsid w:val="0087131F"/>
    <w:rsid w:val="00875493"/>
    <w:rsid w:val="00881970"/>
    <w:rsid w:val="00884AB4"/>
    <w:rsid w:val="0089372F"/>
    <w:rsid w:val="008968C4"/>
    <w:rsid w:val="008A14B1"/>
    <w:rsid w:val="008A2AA8"/>
    <w:rsid w:val="008A759E"/>
    <w:rsid w:val="008B01C1"/>
    <w:rsid w:val="008B2164"/>
    <w:rsid w:val="008B2B02"/>
    <w:rsid w:val="008B3883"/>
    <w:rsid w:val="008B5AF8"/>
    <w:rsid w:val="008B6C93"/>
    <w:rsid w:val="008C6207"/>
    <w:rsid w:val="008D44E6"/>
    <w:rsid w:val="008D5A80"/>
    <w:rsid w:val="008D7C1C"/>
    <w:rsid w:val="008E19BD"/>
    <w:rsid w:val="008E1F69"/>
    <w:rsid w:val="008E6C54"/>
    <w:rsid w:val="008F202D"/>
    <w:rsid w:val="008F687C"/>
    <w:rsid w:val="008F7641"/>
    <w:rsid w:val="008F79A8"/>
    <w:rsid w:val="00901820"/>
    <w:rsid w:val="00903DEC"/>
    <w:rsid w:val="009138B7"/>
    <w:rsid w:val="00915D7F"/>
    <w:rsid w:val="00922185"/>
    <w:rsid w:val="0092291B"/>
    <w:rsid w:val="00922ABA"/>
    <w:rsid w:val="00927FB0"/>
    <w:rsid w:val="00932D92"/>
    <w:rsid w:val="00934D2F"/>
    <w:rsid w:val="0093555E"/>
    <w:rsid w:val="009401A9"/>
    <w:rsid w:val="00947FA2"/>
    <w:rsid w:val="00952143"/>
    <w:rsid w:val="0095272C"/>
    <w:rsid w:val="009550EA"/>
    <w:rsid w:val="009620C7"/>
    <w:rsid w:val="00963494"/>
    <w:rsid w:val="00963AAD"/>
    <w:rsid w:val="00967404"/>
    <w:rsid w:val="0096763B"/>
    <w:rsid w:val="00970B4F"/>
    <w:rsid w:val="00972024"/>
    <w:rsid w:val="009752C1"/>
    <w:rsid w:val="0097649C"/>
    <w:rsid w:val="00981026"/>
    <w:rsid w:val="00981064"/>
    <w:rsid w:val="009813D1"/>
    <w:rsid w:val="009828D0"/>
    <w:rsid w:val="00985F4F"/>
    <w:rsid w:val="0099364B"/>
    <w:rsid w:val="00997C01"/>
    <w:rsid w:val="009B2F87"/>
    <w:rsid w:val="009B4909"/>
    <w:rsid w:val="009B5162"/>
    <w:rsid w:val="009B5C17"/>
    <w:rsid w:val="009C3A28"/>
    <w:rsid w:val="009C51FD"/>
    <w:rsid w:val="009C5335"/>
    <w:rsid w:val="009C7AC1"/>
    <w:rsid w:val="009D0F18"/>
    <w:rsid w:val="009D3640"/>
    <w:rsid w:val="009D4735"/>
    <w:rsid w:val="009D5D46"/>
    <w:rsid w:val="009D6A91"/>
    <w:rsid w:val="009E28C6"/>
    <w:rsid w:val="009E7AFA"/>
    <w:rsid w:val="009F04D2"/>
    <w:rsid w:val="009F2086"/>
    <w:rsid w:val="009F2BA7"/>
    <w:rsid w:val="009F5E21"/>
    <w:rsid w:val="009F6DA0"/>
    <w:rsid w:val="00A00657"/>
    <w:rsid w:val="00A0065C"/>
    <w:rsid w:val="00A01182"/>
    <w:rsid w:val="00A03A99"/>
    <w:rsid w:val="00A1059B"/>
    <w:rsid w:val="00A115AD"/>
    <w:rsid w:val="00A13695"/>
    <w:rsid w:val="00A23A6E"/>
    <w:rsid w:val="00A2484A"/>
    <w:rsid w:val="00A31C38"/>
    <w:rsid w:val="00A32258"/>
    <w:rsid w:val="00A34A2A"/>
    <w:rsid w:val="00A42092"/>
    <w:rsid w:val="00A462EE"/>
    <w:rsid w:val="00A469E5"/>
    <w:rsid w:val="00A55E93"/>
    <w:rsid w:val="00A60F75"/>
    <w:rsid w:val="00A621E7"/>
    <w:rsid w:val="00A73D59"/>
    <w:rsid w:val="00A75588"/>
    <w:rsid w:val="00A84087"/>
    <w:rsid w:val="00A87D1F"/>
    <w:rsid w:val="00A90519"/>
    <w:rsid w:val="00A93931"/>
    <w:rsid w:val="00A97F17"/>
    <w:rsid w:val="00AA052F"/>
    <w:rsid w:val="00AA4858"/>
    <w:rsid w:val="00AB0191"/>
    <w:rsid w:val="00AB443B"/>
    <w:rsid w:val="00AB4D66"/>
    <w:rsid w:val="00AC7BD5"/>
    <w:rsid w:val="00AD13CB"/>
    <w:rsid w:val="00AD3FD8"/>
    <w:rsid w:val="00AD550C"/>
    <w:rsid w:val="00AE32F8"/>
    <w:rsid w:val="00AE4395"/>
    <w:rsid w:val="00AE460C"/>
    <w:rsid w:val="00AE5615"/>
    <w:rsid w:val="00AE5D6F"/>
    <w:rsid w:val="00AE6FFA"/>
    <w:rsid w:val="00AF0620"/>
    <w:rsid w:val="00B00FE3"/>
    <w:rsid w:val="00B01CF6"/>
    <w:rsid w:val="00B03C93"/>
    <w:rsid w:val="00B0469B"/>
    <w:rsid w:val="00B052D8"/>
    <w:rsid w:val="00B11572"/>
    <w:rsid w:val="00B12B53"/>
    <w:rsid w:val="00B14B74"/>
    <w:rsid w:val="00B14BC2"/>
    <w:rsid w:val="00B210CE"/>
    <w:rsid w:val="00B21E26"/>
    <w:rsid w:val="00B24FB4"/>
    <w:rsid w:val="00B2587E"/>
    <w:rsid w:val="00B258A0"/>
    <w:rsid w:val="00B31827"/>
    <w:rsid w:val="00B32451"/>
    <w:rsid w:val="00B370A8"/>
    <w:rsid w:val="00B475E4"/>
    <w:rsid w:val="00B53359"/>
    <w:rsid w:val="00B54112"/>
    <w:rsid w:val="00B553F9"/>
    <w:rsid w:val="00B56BDE"/>
    <w:rsid w:val="00B65124"/>
    <w:rsid w:val="00B66E81"/>
    <w:rsid w:val="00B67FC0"/>
    <w:rsid w:val="00B72841"/>
    <w:rsid w:val="00B73551"/>
    <w:rsid w:val="00B7421C"/>
    <w:rsid w:val="00B77100"/>
    <w:rsid w:val="00B83198"/>
    <w:rsid w:val="00B87F2C"/>
    <w:rsid w:val="00B9003B"/>
    <w:rsid w:val="00B9412B"/>
    <w:rsid w:val="00B95E61"/>
    <w:rsid w:val="00B96B39"/>
    <w:rsid w:val="00B9772E"/>
    <w:rsid w:val="00BA034F"/>
    <w:rsid w:val="00BA537E"/>
    <w:rsid w:val="00BB346C"/>
    <w:rsid w:val="00BB4A2A"/>
    <w:rsid w:val="00BB5365"/>
    <w:rsid w:val="00BC0A32"/>
    <w:rsid w:val="00BC2FCE"/>
    <w:rsid w:val="00BC4989"/>
    <w:rsid w:val="00BC4C5E"/>
    <w:rsid w:val="00BC7376"/>
    <w:rsid w:val="00BC7A4C"/>
    <w:rsid w:val="00BD3E2F"/>
    <w:rsid w:val="00BD42DC"/>
    <w:rsid w:val="00BD64FA"/>
    <w:rsid w:val="00BD669A"/>
    <w:rsid w:val="00BE2D51"/>
    <w:rsid w:val="00BE2E22"/>
    <w:rsid w:val="00BE5D65"/>
    <w:rsid w:val="00BE71C5"/>
    <w:rsid w:val="00BF4F55"/>
    <w:rsid w:val="00BF7584"/>
    <w:rsid w:val="00C13F2B"/>
    <w:rsid w:val="00C145F8"/>
    <w:rsid w:val="00C22FFC"/>
    <w:rsid w:val="00C35D3A"/>
    <w:rsid w:val="00C418AE"/>
    <w:rsid w:val="00C43D65"/>
    <w:rsid w:val="00C50344"/>
    <w:rsid w:val="00C51F8B"/>
    <w:rsid w:val="00C56B02"/>
    <w:rsid w:val="00C57B65"/>
    <w:rsid w:val="00C66459"/>
    <w:rsid w:val="00C666B0"/>
    <w:rsid w:val="00C826A0"/>
    <w:rsid w:val="00C84833"/>
    <w:rsid w:val="00C9044F"/>
    <w:rsid w:val="00C920C1"/>
    <w:rsid w:val="00CA16AC"/>
    <w:rsid w:val="00CA1C80"/>
    <w:rsid w:val="00CA233F"/>
    <w:rsid w:val="00CA3CA5"/>
    <w:rsid w:val="00CC7BBE"/>
    <w:rsid w:val="00CD3D1B"/>
    <w:rsid w:val="00CD4F2C"/>
    <w:rsid w:val="00CD4FA8"/>
    <w:rsid w:val="00CE6EEC"/>
    <w:rsid w:val="00CF1FD4"/>
    <w:rsid w:val="00CF28C0"/>
    <w:rsid w:val="00CF3297"/>
    <w:rsid w:val="00CF7039"/>
    <w:rsid w:val="00D00CF7"/>
    <w:rsid w:val="00D0322E"/>
    <w:rsid w:val="00D03655"/>
    <w:rsid w:val="00D051F4"/>
    <w:rsid w:val="00D20C72"/>
    <w:rsid w:val="00D2420D"/>
    <w:rsid w:val="00D27C04"/>
    <w:rsid w:val="00D30382"/>
    <w:rsid w:val="00D30CA8"/>
    <w:rsid w:val="00D30DFD"/>
    <w:rsid w:val="00D333AF"/>
    <w:rsid w:val="00D404D6"/>
    <w:rsid w:val="00D413F9"/>
    <w:rsid w:val="00D44E50"/>
    <w:rsid w:val="00D505C4"/>
    <w:rsid w:val="00D525DD"/>
    <w:rsid w:val="00D56BF0"/>
    <w:rsid w:val="00D57C56"/>
    <w:rsid w:val="00D60C27"/>
    <w:rsid w:val="00D6237E"/>
    <w:rsid w:val="00D718EB"/>
    <w:rsid w:val="00D72898"/>
    <w:rsid w:val="00D82EC3"/>
    <w:rsid w:val="00D8336F"/>
    <w:rsid w:val="00D84231"/>
    <w:rsid w:val="00D8703E"/>
    <w:rsid w:val="00D90060"/>
    <w:rsid w:val="00D90BB6"/>
    <w:rsid w:val="00D9179A"/>
    <w:rsid w:val="00D91CC4"/>
    <w:rsid w:val="00D92B95"/>
    <w:rsid w:val="00D92C0E"/>
    <w:rsid w:val="00DA14A5"/>
    <w:rsid w:val="00DA62A1"/>
    <w:rsid w:val="00DB153B"/>
    <w:rsid w:val="00DB3835"/>
    <w:rsid w:val="00DB5229"/>
    <w:rsid w:val="00DB7257"/>
    <w:rsid w:val="00DB734C"/>
    <w:rsid w:val="00DC0A33"/>
    <w:rsid w:val="00DC6D64"/>
    <w:rsid w:val="00DD6C43"/>
    <w:rsid w:val="00DE0CDA"/>
    <w:rsid w:val="00DE1D6F"/>
    <w:rsid w:val="00DE4C1A"/>
    <w:rsid w:val="00DE76F2"/>
    <w:rsid w:val="00DF584B"/>
    <w:rsid w:val="00E0292D"/>
    <w:rsid w:val="00E03A95"/>
    <w:rsid w:val="00E03D06"/>
    <w:rsid w:val="00E03F71"/>
    <w:rsid w:val="00E05350"/>
    <w:rsid w:val="00E05970"/>
    <w:rsid w:val="00E05A68"/>
    <w:rsid w:val="00E14AA8"/>
    <w:rsid w:val="00E154B5"/>
    <w:rsid w:val="00E21157"/>
    <w:rsid w:val="00E232F0"/>
    <w:rsid w:val="00E37F03"/>
    <w:rsid w:val="00E40D70"/>
    <w:rsid w:val="00E42141"/>
    <w:rsid w:val="00E431F5"/>
    <w:rsid w:val="00E436FD"/>
    <w:rsid w:val="00E43E9E"/>
    <w:rsid w:val="00E52791"/>
    <w:rsid w:val="00E54C43"/>
    <w:rsid w:val="00E672A4"/>
    <w:rsid w:val="00E7381C"/>
    <w:rsid w:val="00E74148"/>
    <w:rsid w:val="00E7623D"/>
    <w:rsid w:val="00E76AF1"/>
    <w:rsid w:val="00E83195"/>
    <w:rsid w:val="00E91905"/>
    <w:rsid w:val="00EA0F0A"/>
    <w:rsid w:val="00EA57A9"/>
    <w:rsid w:val="00EC10A0"/>
    <w:rsid w:val="00EC5DDE"/>
    <w:rsid w:val="00ED0080"/>
    <w:rsid w:val="00ED4331"/>
    <w:rsid w:val="00EE1C16"/>
    <w:rsid w:val="00EF14FF"/>
    <w:rsid w:val="00EF2FB7"/>
    <w:rsid w:val="00EF464C"/>
    <w:rsid w:val="00F00A4F"/>
    <w:rsid w:val="00F03E59"/>
    <w:rsid w:val="00F05678"/>
    <w:rsid w:val="00F06B55"/>
    <w:rsid w:val="00F2354E"/>
    <w:rsid w:val="00F2595B"/>
    <w:rsid w:val="00F300B6"/>
    <w:rsid w:val="00F32DBE"/>
    <w:rsid w:val="00F33C13"/>
    <w:rsid w:val="00F33CD8"/>
    <w:rsid w:val="00F35093"/>
    <w:rsid w:val="00F41984"/>
    <w:rsid w:val="00F444F0"/>
    <w:rsid w:val="00F45955"/>
    <w:rsid w:val="00F46EBF"/>
    <w:rsid w:val="00F5639B"/>
    <w:rsid w:val="00F622E3"/>
    <w:rsid w:val="00F70AC0"/>
    <w:rsid w:val="00F7619E"/>
    <w:rsid w:val="00F8776A"/>
    <w:rsid w:val="00F909C8"/>
    <w:rsid w:val="00F9205D"/>
    <w:rsid w:val="00F93A87"/>
    <w:rsid w:val="00F95693"/>
    <w:rsid w:val="00FA5E8B"/>
    <w:rsid w:val="00FA61BB"/>
    <w:rsid w:val="00FB0DD5"/>
    <w:rsid w:val="00FB2E90"/>
    <w:rsid w:val="00FB39B0"/>
    <w:rsid w:val="00FB3F4B"/>
    <w:rsid w:val="00FB607B"/>
    <w:rsid w:val="00FC39EC"/>
    <w:rsid w:val="00FD1DE2"/>
    <w:rsid w:val="00FD281B"/>
    <w:rsid w:val="00FE3DAD"/>
    <w:rsid w:val="00FE433F"/>
    <w:rsid w:val="00FE703D"/>
    <w:rsid w:val="00FE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EDCD49C"/>
  <w15:docId w15:val="{E8F902A9-54EF-4ABF-AE66-4176E821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2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2"/>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3"/>
      </w:numPr>
      <w:contextualSpacing/>
    </w:pPr>
  </w:style>
  <w:style w:type="paragraph" w:styleId="ListBullet5">
    <w:name w:val="List Bullet 5"/>
    <w:basedOn w:val="Normal"/>
    <w:uiPriority w:val="99"/>
    <w:semiHidden/>
    <w:unhideWhenUsed/>
    <w:rsid w:val="006C47D8"/>
    <w:pPr>
      <w:numPr>
        <w:numId w:val="4"/>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5"/>
      </w:numPr>
      <w:contextualSpacing/>
    </w:pPr>
  </w:style>
  <w:style w:type="paragraph" w:styleId="ListNumber3">
    <w:name w:val="List Number 3"/>
    <w:basedOn w:val="Normal"/>
    <w:uiPriority w:val="99"/>
    <w:semiHidden/>
    <w:unhideWhenUsed/>
    <w:rsid w:val="006C47D8"/>
    <w:pPr>
      <w:numPr>
        <w:numId w:val="6"/>
      </w:numPr>
      <w:contextualSpacing/>
    </w:pPr>
  </w:style>
  <w:style w:type="paragraph" w:styleId="ListNumber4">
    <w:name w:val="List Number 4"/>
    <w:basedOn w:val="Normal"/>
    <w:uiPriority w:val="99"/>
    <w:semiHidden/>
    <w:unhideWhenUsed/>
    <w:rsid w:val="006C47D8"/>
    <w:pPr>
      <w:numPr>
        <w:numId w:val="7"/>
      </w:numPr>
      <w:contextualSpacing/>
    </w:pPr>
  </w:style>
  <w:style w:type="paragraph" w:styleId="ListNumber5">
    <w:name w:val="List Number 5"/>
    <w:basedOn w:val="Normal"/>
    <w:uiPriority w:val="99"/>
    <w:semiHidden/>
    <w:unhideWhenUsed/>
    <w:rsid w:val="006C47D8"/>
    <w:pPr>
      <w:numPr>
        <w:numId w:val="8"/>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linkedin.com/in/landan-reaga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en\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BD157D75E1404FA14AE6EF930C54C5"/>
        <w:category>
          <w:name w:val="General"/>
          <w:gallery w:val="placeholder"/>
        </w:category>
        <w:types>
          <w:type w:val="bbPlcHdr"/>
        </w:types>
        <w:behaviors>
          <w:behavior w:val="content"/>
        </w:behaviors>
        <w:guid w:val="{D4EE940D-1D4E-4606-9E22-37B0BD9C7B2D}"/>
      </w:docPartPr>
      <w:docPartBody>
        <w:p w:rsidR="003D1E7C" w:rsidRDefault="003D1E7C">
          <w:pPr>
            <w:pStyle w:val="6DBD157D75E1404FA14AE6EF930C54C5"/>
          </w:pPr>
          <w:r w:rsidRPr="009D0878">
            <w:t>Address</w:t>
          </w:r>
        </w:p>
      </w:docPartBody>
    </w:docPart>
    <w:docPart>
      <w:docPartPr>
        <w:name w:val="8126C83B52904876A82C935701EBAADF"/>
        <w:category>
          <w:name w:val="General"/>
          <w:gallery w:val="placeholder"/>
        </w:category>
        <w:types>
          <w:type w:val="bbPlcHdr"/>
        </w:types>
        <w:behaviors>
          <w:behavior w:val="content"/>
        </w:behaviors>
        <w:guid w:val="{F8F738C0-DF1A-41AF-9271-197156FBFF7B}"/>
      </w:docPartPr>
      <w:docPartBody>
        <w:p w:rsidR="003D1E7C" w:rsidRDefault="003D1E7C">
          <w:pPr>
            <w:pStyle w:val="8126C83B52904876A82C935701EBAADF"/>
          </w:pPr>
          <w:r w:rsidRPr="009D0878">
            <w:t>Phone</w:t>
          </w:r>
        </w:p>
      </w:docPartBody>
    </w:docPart>
    <w:docPart>
      <w:docPartPr>
        <w:name w:val="917FC3A42F0A40C6AA82DEADEC92A89B"/>
        <w:category>
          <w:name w:val="General"/>
          <w:gallery w:val="placeholder"/>
        </w:category>
        <w:types>
          <w:type w:val="bbPlcHdr"/>
        </w:types>
        <w:behaviors>
          <w:behavior w:val="content"/>
        </w:behaviors>
        <w:guid w:val="{F1BE567A-E9A2-4768-8926-00335097176D}"/>
      </w:docPartPr>
      <w:docPartBody>
        <w:p w:rsidR="003D1E7C" w:rsidRDefault="003D1E7C">
          <w:pPr>
            <w:pStyle w:val="917FC3A42F0A40C6AA82DEADEC92A89B"/>
          </w:pPr>
          <w:r w:rsidRPr="009D0878">
            <w:t>Email</w:t>
          </w:r>
        </w:p>
      </w:docPartBody>
    </w:docPart>
    <w:docPart>
      <w:docPartPr>
        <w:name w:val="3C870AE03A3E4A6DAC199AA26E4CB9E6"/>
        <w:category>
          <w:name w:val="General"/>
          <w:gallery w:val="placeholder"/>
        </w:category>
        <w:types>
          <w:type w:val="bbPlcHdr"/>
        </w:types>
        <w:behaviors>
          <w:behavior w:val="content"/>
        </w:behaviors>
        <w:guid w:val="{C9F95633-3326-4DB3-9629-895FFC98522C}"/>
      </w:docPartPr>
      <w:docPartBody>
        <w:p w:rsidR="003D1E7C" w:rsidRDefault="003D1E7C">
          <w:pPr>
            <w:pStyle w:val="3C870AE03A3E4A6DAC199AA26E4CB9E6"/>
          </w:pPr>
          <w:r>
            <w:t>Skills</w:t>
          </w:r>
        </w:p>
      </w:docPartBody>
    </w:docPart>
    <w:docPart>
      <w:docPartPr>
        <w:name w:val="FD27BC622E794C509AA0D531A7BC4AD7"/>
        <w:category>
          <w:name w:val="General"/>
          <w:gallery w:val="placeholder"/>
        </w:category>
        <w:types>
          <w:type w:val="bbPlcHdr"/>
        </w:types>
        <w:behaviors>
          <w:behavior w:val="content"/>
        </w:behaviors>
        <w:guid w:val="{48BB86BD-FCE5-40A7-970D-CF3ABCC3D050}"/>
      </w:docPartPr>
      <w:docPartBody>
        <w:p w:rsidR="003D1E7C" w:rsidRDefault="003D1E7C">
          <w:pPr>
            <w:pStyle w:val="FD27BC622E794C509AA0D531A7BC4AD7"/>
          </w:pPr>
          <w:r w:rsidRPr="00AD3FD8">
            <w:t>Experience</w:t>
          </w:r>
        </w:p>
      </w:docPartBody>
    </w:docPart>
    <w:docPart>
      <w:docPartPr>
        <w:name w:val="C1987C8B626A48A1B6EC8CBF10F16061"/>
        <w:category>
          <w:name w:val="General"/>
          <w:gallery w:val="placeholder"/>
        </w:category>
        <w:types>
          <w:type w:val="bbPlcHdr"/>
        </w:types>
        <w:behaviors>
          <w:behavior w:val="content"/>
        </w:behaviors>
        <w:guid w:val="{15EA8A02-A8A8-44CA-98A7-76AA665EDBC2}"/>
      </w:docPartPr>
      <w:docPartBody>
        <w:p w:rsidR="003D1E7C" w:rsidRDefault="003D1E7C">
          <w:pPr>
            <w:pStyle w:val="C1987C8B626A48A1B6EC8CBF10F16061"/>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1377"/>
    <w:rsid w:val="00092F44"/>
    <w:rsid w:val="000A57A1"/>
    <w:rsid w:val="00171E9F"/>
    <w:rsid w:val="00185420"/>
    <w:rsid w:val="0018723E"/>
    <w:rsid w:val="002822FE"/>
    <w:rsid w:val="002B6E34"/>
    <w:rsid w:val="002C45C0"/>
    <w:rsid w:val="002C4E7A"/>
    <w:rsid w:val="00301D71"/>
    <w:rsid w:val="00326D84"/>
    <w:rsid w:val="0035143B"/>
    <w:rsid w:val="003D1E7C"/>
    <w:rsid w:val="0043548E"/>
    <w:rsid w:val="00535B43"/>
    <w:rsid w:val="00721377"/>
    <w:rsid w:val="00770D31"/>
    <w:rsid w:val="0077644F"/>
    <w:rsid w:val="007D77E7"/>
    <w:rsid w:val="00834563"/>
    <w:rsid w:val="008835E7"/>
    <w:rsid w:val="00902775"/>
    <w:rsid w:val="00906551"/>
    <w:rsid w:val="00921C77"/>
    <w:rsid w:val="0099070A"/>
    <w:rsid w:val="00994FDF"/>
    <w:rsid w:val="009D0F70"/>
    <w:rsid w:val="009E494E"/>
    <w:rsid w:val="00BD1314"/>
    <w:rsid w:val="00D10A1A"/>
    <w:rsid w:val="00D30803"/>
    <w:rsid w:val="00DD4DD3"/>
    <w:rsid w:val="00E3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BD157D75E1404FA14AE6EF930C54C5">
    <w:name w:val="6DBD157D75E1404FA14AE6EF930C54C5"/>
    <w:rsid w:val="00092F44"/>
  </w:style>
  <w:style w:type="paragraph" w:customStyle="1" w:styleId="8126C83B52904876A82C935701EBAADF">
    <w:name w:val="8126C83B52904876A82C935701EBAADF"/>
    <w:rsid w:val="00092F44"/>
  </w:style>
  <w:style w:type="paragraph" w:customStyle="1" w:styleId="917FC3A42F0A40C6AA82DEADEC92A89B">
    <w:name w:val="917FC3A42F0A40C6AA82DEADEC92A89B"/>
    <w:rsid w:val="00092F44"/>
  </w:style>
  <w:style w:type="paragraph" w:customStyle="1" w:styleId="3C870AE03A3E4A6DAC199AA26E4CB9E6">
    <w:name w:val="3C870AE03A3E4A6DAC199AA26E4CB9E6"/>
    <w:rsid w:val="00092F44"/>
  </w:style>
  <w:style w:type="paragraph" w:customStyle="1" w:styleId="FD27BC622E794C509AA0D531A7BC4AD7">
    <w:name w:val="FD27BC622E794C509AA0D531A7BC4AD7"/>
    <w:rsid w:val="00092F44"/>
  </w:style>
  <w:style w:type="character" w:styleId="Emphasis">
    <w:name w:val="Emphasis"/>
    <w:basedOn w:val="DefaultParagraphFont"/>
    <w:uiPriority w:val="20"/>
    <w:qFormat/>
    <w:rsid w:val="00092F44"/>
    <w:rPr>
      <w:b w:val="0"/>
      <w:i w:val="0"/>
      <w:iCs/>
      <w:color w:val="595959" w:themeColor="text1" w:themeTint="A6"/>
    </w:rPr>
  </w:style>
  <w:style w:type="paragraph" w:customStyle="1" w:styleId="C1987C8B626A48A1B6EC8CBF10F16061">
    <w:name w:val="C1987C8B626A48A1B6EC8CBF10F16061"/>
    <w:rsid w:val="00092F44"/>
  </w:style>
  <w:style w:type="paragraph" w:customStyle="1" w:styleId="28412C73136D4D49A5FAA7EACE48653A">
    <w:name w:val="28412C73136D4D49A5FAA7EACE48653A"/>
    <w:rsid w:val="00834563"/>
    <w:rPr>
      <w:kern w:val="2"/>
      <w14:ligatures w14:val="standardContextual"/>
    </w:rPr>
  </w:style>
  <w:style w:type="paragraph" w:customStyle="1" w:styleId="83A131BEEF904FCF890CF5400B802D5E">
    <w:name w:val="83A131BEEF904FCF890CF5400B802D5E"/>
    <w:rsid w:val="00834563"/>
    <w:rPr>
      <w:kern w:val="2"/>
      <w14:ligatures w14:val="standardContextual"/>
    </w:rPr>
  </w:style>
  <w:style w:type="paragraph" w:customStyle="1" w:styleId="546A238000594E39A1443F79E1812531">
    <w:name w:val="546A238000594E39A1443F79E1812531"/>
    <w:rsid w:val="0083456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Kalen Falez</Abstract>
  <CompanyAddress>Calgary, AB</CompanyAddress>
  <CompanyPhone>(587)-575-4096</CompanyPhone>
  <CompanyFax/>
  <CompanyEmail>Landan.Reagan04@Gmail.com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34514-6B4A-40E6-8DFB-0E9E36D3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268</TotalTime>
  <Pages>5</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kalen</dc:creator>
  <cp:lastModifiedBy>landan</cp:lastModifiedBy>
  <cp:revision>76</cp:revision>
  <cp:lastPrinted>2022-06-08T03:41:00Z</cp:lastPrinted>
  <dcterms:created xsi:type="dcterms:W3CDTF">2023-08-16T13:17:00Z</dcterms:created>
  <dcterms:modified xsi:type="dcterms:W3CDTF">2023-11-01T15:39:00Z</dcterms:modified>
  <cp:category>Falez</cp:category>
</cp:coreProperties>
</file>